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9708" w14:textId="77777777" w:rsidR="00511605" w:rsidRDefault="00511605" w:rsidP="0036042B">
      <w:pPr>
        <w:rPr>
          <w:sz w:val="24"/>
          <w:lang w:val="nl-BE"/>
        </w:rPr>
      </w:pPr>
    </w:p>
    <w:p w14:paraId="7364625B" w14:textId="77777777" w:rsidR="00511605" w:rsidRDefault="00511605" w:rsidP="0036042B">
      <w:pPr>
        <w:rPr>
          <w:sz w:val="24"/>
          <w:lang w:val="nl-BE"/>
        </w:rPr>
      </w:pPr>
    </w:p>
    <w:p w14:paraId="17C97BDD" w14:textId="77777777" w:rsidR="00511605" w:rsidRDefault="00511605" w:rsidP="0036042B">
      <w:pPr>
        <w:rPr>
          <w:sz w:val="24"/>
          <w:lang w:val="nl-BE"/>
        </w:rPr>
      </w:pPr>
    </w:p>
    <w:p w14:paraId="42AFFDFE" w14:textId="77777777" w:rsidR="00511605" w:rsidRDefault="00511605" w:rsidP="0036042B">
      <w:pPr>
        <w:rPr>
          <w:sz w:val="24"/>
          <w:lang w:val="nl-BE"/>
        </w:rPr>
      </w:pPr>
    </w:p>
    <w:p w14:paraId="4BAC5F83" w14:textId="7DE7DA56" w:rsidR="0036042B" w:rsidRPr="00672A45" w:rsidRDefault="0036042B" w:rsidP="0036042B">
      <w:pPr>
        <w:rPr>
          <w:sz w:val="24"/>
          <w:lang w:val="nl-BE"/>
        </w:rPr>
      </w:pPr>
      <w:r w:rsidRPr="00672A45">
        <w:rPr>
          <w:noProof/>
          <w:lang w:val="nl-BE" w:eastAsia="en-US"/>
        </w:rPr>
        <w:drawing>
          <wp:anchor distT="0" distB="0" distL="114300" distR="114300" simplePos="0" relativeHeight="251654144" behindDoc="1" locked="0" layoutInCell="1" allowOverlap="1" wp14:anchorId="4E1E4F95" wp14:editId="7BDFF665">
            <wp:simplePos x="0" y="0"/>
            <wp:positionH relativeFrom="page">
              <wp:posOffset>-62865</wp:posOffset>
            </wp:positionH>
            <wp:positionV relativeFrom="page">
              <wp:posOffset>-170662</wp:posOffset>
            </wp:positionV>
            <wp:extent cx="7614000" cy="2285533"/>
            <wp:effectExtent l="0" t="0" r="6350" b="63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000" cy="228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79E" w:rsidRPr="00672A45">
        <w:rPr>
          <w:sz w:val="24"/>
          <w:lang w:val="nl-BE"/>
        </w:rPr>
        <w:t>Universiteit Antwerpen</w:t>
      </w:r>
    </w:p>
    <w:p w14:paraId="1862707F" w14:textId="77777777" w:rsidR="00A27B79" w:rsidRDefault="00A27B79" w:rsidP="0036042B">
      <w:pPr>
        <w:rPr>
          <w:szCs w:val="20"/>
          <w:lang w:val="nl-BE"/>
        </w:rPr>
      </w:pPr>
    </w:p>
    <w:p w14:paraId="56D3660D" w14:textId="4C6D5607" w:rsidR="0076479E" w:rsidRPr="00672A45" w:rsidRDefault="0076479E" w:rsidP="0036042B">
      <w:pPr>
        <w:rPr>
          <w:sz w:val="22"/>
          <w:szCs w:val="22"/>
          <w:lang w:val="nl-BE"/>
        </w:rPr>
      </w:pPr>
      <w:r w:rsidRPr="00672A45">
        <w:rPr>
          <w:sz w:val="22"/>
          <w:szCs w:val="22"/>
          <w:lang w:val="nl-BE"/>
        </w:rPr>
        <w:t xml:space="preserve">Academiejaar </w:t>
      </w:r>
      <w:r w:rsidR="00BB2161" w:rsidRPr="00672A45">
        <w:rPr>
          <w:sz w:val="22"/>
          <w:szCs w:val="22"/>
          <w:lang w:val="nl-BE"/>
        </w:rPr>
        <w:t>20</w:t>
      </w:r>
      <w:r w:rsidR="00CD54C1">
        <w:rPr>
          <w:sz w:val="22"/>
          <w:szCs w:val="22"/>
          <w:lang w:val="nl-BE"/>
        </w:rPr>
        <w:t>20</w:t>
      </w:r>
      <w:r w:rsidR="005D6F09" w:rsidRPr="00672A45">
        <w:rPr>
          <w:sz w:val="22"/>
          <w:szCs w:val="22"/>
          <w:lang w:val="nl-BE"/>
        </w:rPr>
        <w:t>-2</w:t>
      </w:r>
      <w:r w:rsidR="00BB2161" w:rsidRPr="00672A45">
        <w:rPr>
          <w:sz w:val="22"/>
          <w:szCs w:val="22"/>
          <w:lang w:val="nl-BE"/>
        </w:rPr>
        <w:t>0</w:t>
      </w:r>
      <w:r w:rsidR="00C76B6C">
        <w:rPr>
          <w:sz w:val="22"/>
          <w:szCs w:val="22"/>
          <w:lang w:val="nl-BE"/>
        </w:rPr>
        <w:t>2</w:t>
      </w:r>
      <w:r w:rsidR="00CD54C1">
        <w:rPr>
          <w:sz w:val="22"/>
          <w:szCs w:val="22"/>
          <w:lang w:val="nl-BE"/>
        </w:rPr>
        <w:t>1</w:t>
      </w:r>
    </w:p>
    <w:p w14:paraId="25CDBA05" w14:textId="58843BA0" w:rsidR="00426990" w:rsidRDefault="00426990" w:rsidP="0036042B">
      <w:pPr>
        <w:rPr>
          <w:szCs w:val="20"/>
          <w:lang w:val="nl-BE"/>
        </w:rPr>
      </w:pPr>
    </w:p>
    <w:p w14:paraId="63F0455C" w14:textId="77777777" w:rsidR="00A27B79" w:rsidRPr="00672A45" w:rsidRDefault="00A27B79" w:rsidP="0036042B">
      <w:pPr>
        <w:rPr>
          <w:szCs w:val="20"/>
          <w:lang w:val="nl-BE"/>
        </w:rPr>
      </w:pPr>
    </w:p>
    <w:p w14:paraId="60661134" w14:textId="77777777" w:rsidR="00426990" w:rsidRPr="00672A45" w:rsidRDefault="00426990" w:rsidP="0036042B">
      <w:pPr>
        <w:rPr>
          <w:szCs w:val="20"/>
          <w:lang w:val="nl-BE"/>
        </w:rPr>
      </w:pPr>
    </w:p>
    <w:p w14:paraId="46AEEB5B" w14:textId="77777777" w:rsidR="0036042B" w:rsidRPr="00672A45" w:rsidRDefault="0076479E" w:rsidP="0076479E">
      <w:pPr>
        <w:tabs>
          <w:tab w:val="left" w:pos="2694"/>
        </w:tabs>
        <w:rPr>
          <w:sz w:val="24"/>
          <w:lang w:val="nl-BE"/>
        </w:rPr>
      </w:pPr>
      <w:r w:rsidRPr="00672A45">
        <w:rPr>
          <w:szCs w:val="20"/>
          <w:lang w:val="nl-BE"/>
        </w:rPr>
        <w:tab/>
      </w:r>
      <w:r w:rsidRPr="00672A45">
        <w:rPr>
          <w:sz w:val="24"/>
          <w:lang w:val="nl-BE"/>
        </w:rPr>
        <w:t>Faculteit Toegepaste Ingenieurswetenschappen</w:t>
      </w:r>
    </w:p>
    <w:p w14:paraId="3F87D860" w14:textId="77777777" w:rsidR="00C8665A" w:rsidRPr="00672A45" w:rsidRDefault="00C8665A" w:rsidP="0076479E">
      <w:pPr>
        <w:tabs>
          <w:tab w:val="left" w:pos="2694"/>
        </w:tabs>
        <w:rPr>
          <w:sz w:val="24"/>
          <w:lang w:val="nl-BE"/>
        </w:rPr>
      </w:pPr>
    </w:p>
    <w:p w14:paraId="5984BE4E" w14:textId="77777777" w:rsidR="0036042B" w:rsidRPr="00672A45" w:rsidRDefault="0036042B" w:rsidP="0076479E">
      <w:pPr>
        <w:tabs>
          <w:tab w:val="left" w:pos="2694"/>
        </w:tabs>
        <w:rPr>
          <w:szCs w:val="20"/>
          <w:lang w:val="nl-BE"/>
        </w:rPr>
      </w:pPr>
    </w:p>
    <w:p w14:paraId="232F7D90" w14:textId="52289CED" w:rsidR="0076479E" w:rsidRPr="00672A45" w:rsidRDefault="0076479E" w:rsidP="006122B3">
      <w:pPr>
        <w:tabs>
          <w:tab w:val="left" w:pos="2694"/>
        </w:tabs>
        <w:ind w:left="2694"/>
        <w:rPr>
          <w:b/>
          <w:sz w:val="40"/>
          <w:szCs w:val="40"/>
          <w:lang w:val="nl-BE"/>
        </w:rPr>
      </w:pPr>
      <w:r w:rsidRPr="00672A45">
        <w:rPr>
          <w:szCs w:val="20"/>
          <w:lang w:val="nl-BE"/>
        </w:rPr>
        <w:tab/>
      </w:r>
      <w:r w:rsidR="00E776F3">
        <w:rPr>
          <w:b/>
          <w:sz w:val="40"/>
          <w:szCs w:val="40"/>
          <w:lang w:val="nl-BE"/>
        </w:rPr>
        <w:t>6-Embedded Systems</w:t>
      </w:r>
    </w:p>
    <w:p w14:paraId="6FF0D520" w14:textId="77777777" w:rsidR="0076479E" w:rsidRPr="00672A45" w:rsidRDefault="0076479E" w:rsidP="0076479E">
      <w:pPr>
        <w:tabs>
          <w:tab w:val="left" w:pos="2694"/>
        </w:tabs>
        <w:rPr>
          <w:b/>
          <w:szCs w:val="20"/>
          <w:lang w:val="nl-BE"/>
        </w:rPr>
      </w:pPr>
    </w:p>
    <w:p w14:paraId="052D2856" w14:textId="54718C50" w:rsidR="001A3581" w:rsidRPr="00672A45" w:rsidRDefault="0076479E" w:rsidP="0076479E">
      <w:pPr>
        <w:tabs>
          <w:tab w:val="left" w:pos="2694"/>
        </w:tabs>
        <w:rPr>
          <w:b/>
          <w:sz w:val="24"/>
          <w:lang w:val="nl-BE"/>
        </w:rPr>
      </w:pPr>
      <w:r w:rsidRPr="00672A45">
        <w:rPr>
          <w:b/>
          <w:sz w:val="40"/>
          <w:szCs w:val="40"/>
          <w:lang w:val="nl-BE"/>
        </w:rPr>
        <w:tab/>
      </w:r>
      <w:r w:rsidR="00BB2161" w:rsidRPr="00672A45">
        <w:rPr>
          <w:b/>
          <w:sz w:val="24"/>
          <w:lang w:val="nl-BE"/>
        </w:rPr>
        <w:t xml:space="preserve">Verslag </w:t>
      </w:r>
      <w:r w:rsidR="00E776F3">
        <w:rPr>
          <w:b/>
          <w:sz w:val="24"/>
          <w:lang w:val="nl-BE"/>
        </w:rPr>
        <w:t>Ontwikkele</w:t>
      </w:r>
      <w:r w:rsidR="008C5F9E">
        <w:rPr>
          <w:b/>
          <w:sz w:val="24"/>
          <w:lang w:val="nl-BE"/>
        </w:rPr>
        <w:t xml:space="preserve">n met EFM32 </w:t>
      </w:r>
      <w:r w:rsidR="00CD54C1">
        <w:rPr>
          <w:b/>
          <w:sz w:val="24"/>
          <w:lang w:val="nl-BE"/>
        </w:rPr>
        <w:t>MCU’s</w:t>
      </w:r>
    </w:p>
    <w:p w14:paraId="30711A86" w14:textId="77777777" w:rsidR="0076479E" w:rsidRPr="00672A45" w:rsidRDefault="0076479E" w:rsidP="0076479E">
      <w:pPr>
        <w:pStyle w:val="NoSpacing"/>
        <w:tabs>
          <w:tab w:val="left" w:pos="2694"/>
        </w:tabs>
        <w:rPr>
          <w:b/>
          <w:sz w:val="24"/>
          <w:lang w:val="nl-BE"/>
        </w:rPr>
      </w:pPr>
    </w:p>
    <w:p w14:paraId="7E1351C1" w14:textId="77777777" w:rsidR="0076479E" w:rsidRPr="00672A45" w:rsidRDefault="0076479E" w:rsidP="0076479E">
      <w:pPr>
        <w:pStyle w:val="NoSpacing"/>
        <w:tabs>
          <w:tab w:val="left" w:pos="2694"/>
        </w:tabs>
        <w:rPr>
          <w:sz w:val="24"/>
          <w:lang w:val="nl-BE"/>
        </w:rPr>
      </w:pPr>
      <w:r w:rsidRPr="00672A45">
        <w:rPr>
          <w:b/>
          <w:sz w:val="24"/>
          <w:lang w:val="nl-BE"/>
        </w:rPr>
        <w:tab/>
      </w:r>
      <w:r w:rsidR="00FF445E">
        <w:rPr>
          <w:b/>
          <w:sz w:val="24"/>
          <w:lang w:val="nl-BE"/>
        </w:rPr>
        <w:t>Tijs Van Alphen</w:t>
      </w:r>
    </w:p>
    <w:p w14:paraId="63FD58AD" w14:textId="3FCF85F0" w:rsidR="006204A3" w:rsidRDefault="006204A3" w:rsidP="0036042B">
      <w:pPr>
        <w:rPr>
          <w:szCs w:val="20"/>
          <w:lang w:val="nl-BE"/>
        </w:rPr>
      </w:pPr>
    </w:p>
    <w:p w14:paraId="17520E66" w14:textId="6181316C" w:rsidR="00A27B79" w:rsidRDefault="00A27B79" w:rsidP="0036042B">
      <w:pPr>
        <w:rPr>
          <w:szCs w:val="20"/>
          <w:lang w:val="nl-BE"/>
        </w:rPr>
      </w:pPr>
    </w:p>
    <w:p w14:paraId="3451E2BD" w14:textId="078FC1F9" w:rsidR="00A27B79" w:rsidRDefault="00A27B79" w:rsidP="0036042B">
      <w:pPr>
        <w:rPr>
          <w:szCs w:val="20"/>
          <w:lang w:val="nl-BE"/>
        </w:rPr>
      </w:pPr>
    </w:p>
    <w:p w14:paraId="31112235" w14:textId="27996A28" w:rsidR="00A27B79" w:rsidRDefault="00A27B79" w:rsidP="0036042B">
      <w:pPr>
        <w:rPr>
          <w:szCs w:val="20"/>
          <w:lang w:val="nl-BE"/>
        </w:rPr>
      </w:pPr>
    </w:p>
    <w:p w14:paraId="438A4E28" w14:textId="77777777" w:rsidR="00A27B79" w:rsidRPr="00672A45" w:rsidRDefault="00A27B79" w:rsidP="0036042B">
      <w:pPr>
        <w:rPr>
          <w:szCs w:val="20"/>
          <w:lang w:val="nl-BE"/>
        </w:rPr>
      </w:pPr>
    </w:p>
    <w:p w14:paraId="3E9FAE53" w14:textId="77777777" w:rsidR="00426990" w:rsidRPr="00672A45" w:rsidRDefault="00426990" w:rsidP="0019699B">
      <w:pPr>
        <w:tabs>
          <w:tab w:val="left" w:pos="2694"/>
        </w:tabs>
        <w:ind w:left="2694"/>
        <w:jc w:val="left"/>
        <w:rPr>
          <w:b/>
          <w:szCs w:val="20"/>
          <w:lang w:val="nl-BE"/>
        </w:rPr>
      </w:pPr>
      <w:r w:rsidRPr="00672A45">
        <w:rPr>
          <w:b/>
          <w:szCs w:val="20"/>
          <w:lang w:val="nl-BE"/>
        </w:rPr>
        <w:t xml:space="preserve">Bachelor of science in de </w:t>
      </w:r>
      <w:r w:rsidR="00BB2161" w:rsidRPr="00672A45">
        <w:rPr>
          <w:b/>
          <w:szCs w:val="20"/>
          <w:lang w:val="nl-BE"/>
        </w:rPr>
        <w:br/>
      </w:r>
      <w:r w:rsidRPr="00672A45">
        <w:rPr>
          <w:b/>
          <w:szCs w:val="20"/>
          <w:lang w:val="nl-BE"/>
        </w:rPr>
        <w:t>industriële wetenschappen:</w:t>
      </w:r>
    </w:p>
    <w:p w14:paraId="0EEF6C5D" w14:textId="77777777" w:rsidR="0036042B" w:rsidRPr="00672A45" w:rsidRDefault="00426990" w:rsidP="00426990">
      <w:pPr>
        <w:tabs>
          <w:tab w:val="left" w:pos="2694"/>
        </w:tabs>
        <w:rPr>
          <w:szCs w:val="20"/>
          <w:lang w:val="nl-BE"/>
        </w:rPr>
      </w:pPr>
      <w:r w:rsidRPr="00672A45">
        <w:rPr>
          <w:b/>
          <w:szCs w:val="20"/>
          <w:lang w:val="nl-BE"/>
        </w:rPr>
        <w:tab/>
      </w:r>
      <w:r w:rsidR="0019699B" w:rsidRPr="00672A45">
        <w:rPr>
          <w:b/>
          <w:szCs w:val="20"/>
          <w:lang w:val="nl-BE"/>
        </w:rPr>
        <w:t>Elektronica</w:t>
      </w:r>
      <w:r w:rsidR="00BB2161" w:rsidRPr="00672A45">
        <w:rPr>
          <w:b/>
          <w:szCs w:val="20"/>
          <w:lang w:val="nl-BE"/>
        </w:rPr>
        <w:t xml:space="preserve"> ICT</w:t>
      </w:r>
    </w:p>
    <w:p w14:paraId="121CE6D5" w14:textId="77777777" w:rsidR="00ED1B28" w:rsidRDefault="00CD6ABC">
      <w:pPr>
        <w:rPr>
          <w:szCs w:val="20"/>
          <w:lang w:val="nl-BE"/>
        </w:rPr>
        <w:sectPr w:rsidR="00ED1B28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72A45">
        <w:rPr>
          <w:noProof/>
          <w:lang w:val="nl-BE" w:eastAsia="en-US"/>
        </w:rPr>
        <w:drawing>
          <wp:anchor distT="0" distB="0" distL="114300" distR="114300" simplePos="0" relativeHeight="251652096" behindDoc="1" locked="0" layoutInCell="1" allowOverlap="1" wp14:anchorId="59FC76C7" wp14:editId="45659452">
            <wp:simplePos x="0" y="0"/>
            <wp:positionH relativeFrom="page">
              <wp:posOffset>460</wp:posOffset>
            </wp:positionH>
            <wp:positionV relativeFrom="page">
              <wp:posOffset>8601447</wp:posOffset>
            </wp:positionV>
            <wp:extent cx="7552690" cy="2080260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031F2" w14:textId="77777777" w:rsidR="00BB2161" w:rsidRPr="00672A45" w:rsidRDefault="00BB2161" w:rsidP="00BB2161">
      <w:pPr>
        <w:rPr>
          <w:lang w:val="nl-BE"/>
        </w:rPr>
      </w:pPr>
    </w:p>
    <w:p w14:paraId="43191670" w14:textId="77777777" w:rsidR="0036042B" w:rsidRPr="00672A45" w:rsidRDefault="00BB2161" w:rsidP="00BB2161">
      <w:pPr>
        <w:pStyle w:val="Heading1"/>
        <w:rPr>
          <w:lang w:val="nl-BE"/>
        </w:rPr>
      </w:pPr>
      <w:bookmarkStart w:id="0" w:name="_Toc7271308"/>
      <w:bookmarkStart w:id="1" w:name="_Toc64280457"/>
      <w:r w:rsidRPr="00672A45">
        <w:rPr>
          <w:lang w:val="nl-BE"/>
        </w:rPr>
        <w:t>Inhoudsopgave</w:t>
      </w:r>
      <w:bookmarkEnd w:id="0"/>
      <w:bookmarkEnd w:id="1"/>
    </w:p>
    <w:p w14:paraId="329BE460" w14:textId="36F3A816" w:rsidR="00D94427" w:rsidRDefault="006B041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nl-BE"/>
        </w:rPr>
      </w:pPr>
      <w:r w:rsidRPr="00672A45">
        <w:rPr>
          <w:b w:val="0"/>
          <w:lang w:val="nl-BE"/>
        </w:rPr>
        <w:fldChar w:fldCharType="begin"/>
      </w:r>
      <w:r w:rsidRPr="00672A45">
        <w:rPr>
          <w:b w:val="0"/>
          <w:lang w:val="nl-BE"/>
        </w:rPr>
        <w:instrText xml:space="preserve"> TOC \o "1-3" \h \z \u </w:instrText>
      </w:r>
      <w:r w:rsidRPr="00672A45">
        <w:rPr>
          <w:b w:val="0"/>
          <w:lang w:val="nl-BE"/>
        </w:rPr>
        <w:fldChar w:fldCharType="separate"/>
      </w:r>
      <w:hyperlink w:anchor="_Toc64280457" w:history="1">
        <w:r w:rsidR="00D94427" w:rsidRPr="008D3ACE">
          <w:rPr>
            <w:rStyle w:val="Hyperlink"/>
            <w:noProof/>
            <w:lang w:val="nl-BE"/>
          </w:rPr>
          <w:t>0</w:t>
        </w:r>
        <w:r w:rsidR="00D9442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nl-BE" w:eastAsia="nl-BE"/>
          </w:rPr>
          <w:tab/>
        </w:r>
        <w:r w:rsidR="00D94427" w:rsidRPr="008D3ACE">
          <w:rPr>
            <w:rStyle w:val="Hyperlink"/>
            <w:noProof/>
            <w:lang w:val="nl-BE"/>
          </w:rPr>
          <w:t>Inhoudsopgave</w:t>
        </w:r>
        <w:r w:rsidR="00D94427">
          <w:rPr>
            <w:noProof/>
            <w:webHidden/>
          </w:rPr>
          <w:tab/>
        </w:r>
        <w:r w:rsidR="00D94427">
          <w:rPr>
            <w:noProof/>
            <w:webHidden/>
          </w:rPr>
          <w:fldChar w:fldCharType="begin"/>
        </w:r>
        <w:r w:rsidR="00D94427">
          <w:rPr>
            <w:noProof/>
            <w:webHidden/>
          </w:rPr>
          <w:instrText xml:space="preserve"> PAGEREF _Toc64280457 \h </w:instrText>
        </w:r>
        <w:r w:rsidR="00D94427">
          <w:rPr>
            <w:noProof/>
            <w:webHidden/>
          </w:rPr>
        </w:r>
        <w:r w:rsidR="00D94427">
          <w:rPr>
            <w:noProof/>
            <w:webHidden/>
          </w:rPr>
          <w:fldChar w:fldCharType="separate"/>
        </w:r>
        <w:r w:rsidR="00D94427">
          <w:rPr>
            <w:noProof/>
            <w:webHidden/>
          </w:rPr>
          <w:t>2</w:t>
        </w:r>
        <w:r w:rsidR="00D94427">
          <w:rPr>
            <w:noProof/>
            <w:webHidden/>
          </w:rPr>
          <w:fldChar w:fldCharType="end"/>
        </w:r>
      </w:hyperlink>
    </w:p>
    <w:p w14:paraId="21950D92" w14:textId="591CE1C1" w:rsidR="00D94427" w:rsidRDefault="008857E1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nl-BE" w:eastAsia="nl-BE"/>
        </w:rPr>
      </w:pPr>
      <w:hyperlink w:anchor="_Toc64280458" w:history="1">
        <w:r w:rsidR="00D94427" w:rsidRPr="008D3ACE">
          <w:rPr>
            <w:rStyle w:val="Hyperlink"/>
            <w:noProof/>
            <w:lang w:val="nl-BE"/>
          </w:rPr>
          <w:t>1</w:t>
        </w:r>
        <w:r w:rsidR="00D94427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nl-BE" w:eastAsia="nl-BE"/>
          </w:rPr>
          <w:tab/>
        </w:r>
        <w:r w:rsidR="00D94427" w:rsidRPr="008D3ACE">
          <w:rPr>
            <w:rStyle w:val="Hyperlink"/>
            <w:noProof/>
            <w:lang w:val="nl-BE"/>
          </w:rPr>
          <w:t>Oefening 1 Timer gebruiken</w:t>
        </w:r>
        <w:r w:rsidR="00D94427">
          <w:rPr>
            <w:noProof/>
            <w:webHidden/>
          </w:rPr>
          <w:tab/>
        </w:r>
        <w:r w:rsidR="00D94427">
          <w:rPr>
            <w:noProof/>
            <w:webHidden/>
          </w:rPr>
          <w:fldChar w:fldCharType="begin"/>
        </w:r>
        <w:r w:rsidR="00D94427">
          <w:rPr>
            <w:noProof/>
            <w:webHidden/>
          </w:rPr>
          <w:instrText xml:space="preserve"> PAGEREF _Toc64280458 \h </w:instrText>
        </w:r>
        <w:r w:rsidR="00D94427">
          <w:rPr>
            <w:noProof/>
            <w:webHidden/>
          </w:rPr>
        </w:r>
        <w:r w:rsidR="00D94427">
          <w:rPr>
            <w:noProof/>
            <w:webHidden/>
          </w:rPr>
          <w:fldChar w:fldCharType="separate"/>
        </w:r>
        <w:r w:rsidR="00D94427">
          <w:rPr>
            <w:noProof/>
            <w:webHidden/>
          </w:rPr>
          <w:t>3</w:t>
        </w:r>
        <w:r w:rsidR="00D94427">
          <w:rPr>
            <w:noProof/>
            <w:webHidden/>
          </w:rPr>
          <w:fldChar w:fldCharType="end"/>
        </w:r>
      </w:hyperlink>
    </w:p>
    <w:p w14:paraId="057B135E" w14:textId="6E365395" w:rsidR="006B0415" w:rsidRPr="00672A45" w:rsidRDefault="006B0415">
      <w:pPr>
        <w:rPr>
          <w:b/>
          <w:lang w:val="nl-BE"/>
        </w:rPr>
      </w:pPr>
      <w:r w:rsidRPr="00672A45">
        <w:rPr>
          <w:b/>
          <w:lang w:val="nl-BE"/>
        </w:rPr>
        <w:fldChar w:fldCharType="end"/>
      </w:r>
    </w:p>
    <w:p w14:paraId="5DA2B5DE" w14:textId="77777777" w:rsidR="00ED1B28" w:rsidRDefault="00ED1B28" w:rsidP="00BB2161">
      <w:pPr>
        <w:rPr>
          <w:lang w:val="nl-BE"/>
        </w:rPr>
        <w:sectPr w:rsidR="00ED1B2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27F2BE" w14:textId="70C08B3B" w:rsidR="00BB2161" w:rsidRDefault="00F31787" w:rsidP="00F31787">
      <w:pPr>
        <w:pStyle w:val="Heading1"/>
        <w:rPr>
          <w:lang w:val="nl-BE"/>
        </w:rPr>
      </w:pPr>
      <w:bookmarkStart w:id="2" w:name="_Toc64280458"/>
      <w:r>
        <w:rPr>
          <w:lang w:val="nl-BE"/>
        </w:rPr>
        <w:lastRenderedPageBreak/>
        <w:t>Oefening 1</w:t>
      </w:r>
      <w:r w:rsidR="00D94427">
        <w:rPr>
          <w:lang w:val="nl-BE"/>
        </w:rPr>
        <w:t xml:space="preserve"> Timer gebruiken</w:t>
      </w:r>
      <w:bookmarkEnd w:id="2"/>
    </w:p>
    <w:p w14:paraId="4DC69111" w14:textId="25D9EC80" w:rsidR="00D94427" w:rsidRDefault="00273B2B" w:rsidP="00D94427">
      <w:pPr>
        <w:pStyle w:val="Heading2"/>
      </w:pPr>
      <w:r>
        <w:t>Enable timer</w:t>
      </w:r>
    </w:p>
    <w:p w14:paraId="0C5FBD95" w14:textId="2EB15631" w:rsidR="00273B2B" w:rsidRDefault="00273B2B" w:rsidP="00273B2B">
      <w:pPr>
        <w:rPr>
          <w:lang w:val="nl-BE"/>
        </w:rPr>
      </w:pPr>
      <w:r>
        <w:rPr>
          <w:lang w:val="nl-BE"/>
        </w:rPr>
        <w:t>Om te</w:t>
      </w:r>
      <w:r w:rsidR="001977DA">
        <w:rPr>
          <w:lang w:val="nl-BE"/>
        </w:rPr>
        <w:t xml:space="preserve"> timer te gebruiken moeten we hem eerste enablen</w:t>
      </w:r>
      <w:r w:rsidR="007C15D1">
        <w:rPr>
          <w:lang w:val="nl-BE"/>
        </w:rPr>
        <w:t>, want alle klokken staan standaard gedisabled. We doen dit om</w:t>
      </w:r>
      <w:r w:rsidR="002000CB">
        <w:rPr>
          <w:lang w:val="nl-BE"/>
        </w:rPr>
        <w:t xml:space="preserve"> door op zoek te gaan </w:t>
      </w:r>
      <w:r w:rsidR="00ED45C6">
        <w:rPr>
          <w:lang w:val="nl-BE"/>
        </w:rPr>
        <w:t>in de CMU naar TIMER0.</w:t>
      </w:r>
    </w:p>
    <w:p w14:paraId="64445CE8" w14:textId="5469DCF7" w:rsidR="00ED45C6" w:rsidRDefault="00ED45C6" w:rsidP="00273B2B">
      <w:pPr>
        <w:rPr>
          <w:lang w:val="nl-BE"/>
        </w:rPr>
      </w:pPr>
    </w:p>
    <w:p w14:paraId="7C4EDC26" w14:textId="3304E5F3" w:rsidR="00ED45C6" w:rsidRDefault="004B7AC3" w:rsidP="00273B2B">
      <w:pPr>
        <w:rPr>
          <w:lang w:val="nl-B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81D0C" wp14:editId="55DE192C">
                <wp:simplePos x="0" y="0"/>
                <wp:positionH relativeFrom="column">
                  <wp:posOffset>4929505</wp:posOffset>
                </wp:positionH>
                <wp:positionV relativeFrom="paragraph">
                  <wp:posOffset>569595</wp:posOffset>
                </wp:positionV>
                <wp:extent cx="502920" cy="198120"/>
                <wp:effectExtent l="0" t="0" r="1143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4B4EB" id="Rectangle 43" o:spid="_x0000_s1026" style="position:absolute;margin-left:388.15pt;margin-top:44.85pt;width:39.6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E029279" wp14:editId="1A8BF641">
            <wp:extent cx="5760720" cy="299021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7707" w14:textId="0BE7C613" w:rsidR="008F3260" w:rsidRDefault="008F3260" w:rsidP="00273B2B">
      <w:pPr>
        <w:rPr>
          <w:lang w:val="nl-BE"/>
        </w:rPr>
      </w:pPr>
    </w:p>
    <w:p w14:paraId="55A68AF0" w14:textId="1DCF9F2D" w:rsidR="001B145E" w:rsidRDefault="001B145E" w:rsidP="00273B2B">
      <w:pPr>
        <w:rPr>
          <w:lang w:val="nl-BE"/>
        </w:rPr>
      </w:pPr>
      <w:r>
        <w:rPr>
          <w:lang w:val="nl-BE"/>
        </w:rPr>
        <w:t>We zien uit het schema dat we deze kunnen terugvinden in de HFPERCLKEN</w:t>
      </w:r>
      <w:r w:rsidR="00017040">
        <w:rPr>
          <w:lang w:val="nl-BE"/>
        </w:rPr>
        <w:t>0 van de CMU.</w:t>
      </w:r>
    </w:p>
    <w:p w14:paraId="411A319A" w14:textId="6496F606" w:rsidR="00CF5845" w:rsidRDefault="00CF5845" w:rsidP="00273B2B">
      <w:pPr>
        <w:rPr>
          <w:lang w:val="nl-BE"/>
        </w:rPr>
      </w:pPr>
      <w:r w:rsidRPr="00420456">
        <w:rPr>
          <w:lang w:val="nl-BE"/>
        </w:rPr>
        <w:t xml:space="preserve">De HFPERCLK is de High Frequency Peripheral Clock </w:t>
      </w:r>
      <w:r w:rsidR="00420456" w:rsidRPr="00420456">
        <w:rPr>
          <w:lang w:val="nl-BE"/>
        </w:rPr>
        <w:t>en alle peripherals zij</w:t>
      </w:r>
      <w:r w:rsidR="00420456">
        <w:rPr>
          <w:lang w:val="nl-BE"/>
        </w:rPr>
        <w:t xml:space="preserve">n </w:t>
      </w:r>
      <w:r w:rsidR="00BB3685">
        <w:rPr>
          <w:lang w:val="nl-BE"/>
        </w:rPr>
        <w:t xml:space="preserve">aangedreven door de deze klok. De peripherals </w:t>
      </w:r>
      <w:r w:rsidR="00E70BD3">
        <w:rPr>
          <w:lang w:val="nl-BE"/>
        </w:rPr>
        <w:t xml:space="preserve">staan clock gated als ze niet </w:t>
      </w:r>
      <w:r w:rsidR="009D1D3E">
        <w:rPr>
          <w:lang w:val="nl-BE"/>
        </w:rPr>
        <w:t xml:space="preserve">worden gebruikt. </w:t>
      </w:r>
      <w:r w:rsidR="00C06ED4">
        <w:rPr>
          <w:lang w:val="nl-BE"/>
        </w:rPr>
        <w:t xml:space="preserve">Om ze dus te gebruiken moeten we overeenkomende bit van de timer veranderen in de </w:t>
      </w:r>
      <w:r w:rsidR="0010555B">
        <w:rPr>
          <w:lang w:val="nl-BE"/>
        </w:rPr>
        <w:t>HPERCLKEN0</w:t>
      </w:r>
      <w:r w:rsidR="00BC5D40">
        <w:rPr>
          <w:lang w:val="nl-BE"/>
        </w:rPr>
        <w:t xml:space="preserve"> (</w:t>
      </w:r>
      <w:r w:rsidR="007123ED">
        <w:rPr>
          <w:lang w:val="nl-BE"/>
        </w:rPr>
        <w:t>HFPERCLK Enable0)</w:t>
      </w:r>
      <w:r w:rsidR="0010555B">
        <w:rPr>
          <w:lang w:val="nl-BE"/>
        </w:rPr>
        <w:t xml:space="preserve"> register.</w:t>
      </w:r>
    </w:p>
    <w:p w14:paraId="0E69200C" w14:textId="01DABF22" w:rsidR="001765CD" w:rsidRDefault="001765CD" w:rsidP="00273B2B">
      <w:pPr>
        <w:rPr>
          <w:lang w:val="nl-BE"/>
        </w:rPr>
      </w:pPr>
      <w:r>
        <w:rPr>
          <w:noProof/>
        </w:rPr>
        <w:drawing>
          <wp:inline distT="0" distB="0" distL="0" distR="0" wp14:anchorId="336CEFD5" wp14:editId="0E486F2E">
            <wp:extent cx="5760720" cy="16129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750B" w14:textId="77777777" w:rsidR="00BE5167" w:rsidRDefault="001765CD" w:rsidP="00273B2B">
      <w:pPr>
        <w:rPr>
          <w:lang w:val="nl-BE"/>
        </w:rPr>
      </w:pPr>
      <w:r>
        <w:rPr>
          <w:lang w:val="nl-BE"/>
        </w:rPr>
        <w:t xml:space="preserve">We zien dat de </w:t>
      </w:r>
      <w:r w:rsidR="00811EB0">
        <w:rPr>
          <w:lang w:val="nl-BE"/>
        </w:rPr>
        <w:t xml:space="preserve">TIMER0 op bit 0 staat. </w:t>
      </w:r>
      <w:r w:rsidR="00BE5167">
        <w:rPr>
          <w:lang w:val="nl-BE"/>
        </w:rPr>
        <w:t>We kunnen deze enablen met:</w:t>
      </w:r>
    </w:p>
    <w:bookmarkStart w:id="3" w:name="_MON_1674984707"/>
    <w:bookmarkEnd w:id="3"/>
    <w:p w14:paraId="1021B6D2" w14:textId="491B324D" w:rsidR="001765CD" w:rsidRDefault="000F7C47" w:rsidP="00273B2B">
      <w:r>
        <w:object w:dxaOrig="9026" w:dyaOrig="404" w14:anchorId="419253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0.4pt" o:ole="">
            <v:imagedata r:id="rId17" o:title=""/>
          </v:shape>
          <o:OLEObject Type="Embed" ProgID="Word.OpenDocumentText.12" ShapeID="_x0000_i1025" DrawAspect="Content" ObjectID="_1675768907" r:id="rId18"/>
        </w:object>
      </w:r>
    </w:p>
    <w:p w14:paraId="1879AD7C" w14:textId="138F5597" w:rsidR="00BE5167" w:rsidRDefault="00BE5167" w:rsidP="00273B2B">
      <w:r>
        <w:lastRenderedPageBreak/>
        <w:t xml:space="preserve">We zien hier dat we de </w:t>
      </w:r>
      <w:r w:rsidRPr="00036741">
        <w:rPr>
          <w:highlight w:val="lightGray"/>
        </w:rPr>
        <w:t>-&gt;</w:t>
      </w:r>
      <w:r>
        <w:t xml:space="preserve"> operator gebruiken</w:t>
      </w:r>
      <w:r w:rsidR="008C6D35">
        <w:t xml:space="preserve">, hiermee kunnen we HFPERCLKEN0 bereiken in de CMU struct. Daarna </w:t>
      </w:r>
      <w:r w:rsidR="00D05787">
        <w:t xml:space="preserve">kunnen we een short </w:t>
      </w:r>
      <w:r w:rsidR="001C60B1">
        <w:t>hand or operation doen met de laatste bit op 1 gezet.</w:t>
      </w:r>
    </w:p>
    <w:p w14:paraId="7CD343A4" w14:textId="185CE6E1" w:rsidR="001C60B1" w:rsidRDefault="00260967" w:rsidP="00273B2B">
      <w:r>
        <w:t>Een andere manier om dit te noteren is op de volgende manier:</w:t>
      </w:r>
    </w:p>
    <w:bookmarkStart w:id="4" w:name="_MON_1674984600"/>
    <w:bookmarkEnd w:id="4"/>
    <w:p w14:paraId="3F11F4B8" w14:textId="681D57FC" w:rsidR="00260967" w:rsidRDefault="00250134" w:rsidP="00273B2B">
      <w:r>
        <w:object w:dxaOrig="9026" w:dyaOrig="404" w14:anchorId="1A4BC6FB">
          <v:shape id="_x0000_i1026" type="#_x0000_t75" style="width:451.2pt;height:20.4pt" o:ole="">
            <v:imagedata r:id="rId19" o:title=""/>
          </v:shape>
          <o:OLEObject Type="Embed" ProgID="Word.OpenDocumentText.12" ShapeID="_x0000_i1026" DrawAspect="Content" ObjectID="_1675768908" r:id="rId20"/>
        </w:object>
      </w:r>
    </w:p>
    <w:p w14:paraId="5C6DDDEF" w14:textId="64136F22" w:rsidR="00260967" w:rsidRDefault="00260967" w:rsidP="00273B2B">
      <w:r>
        <w:t>De CMU_HFPERCLKEN0_TIMER0 is een variabele</w:t>
      </w:r>
      <w:r w:rsidR="008A6172">
        <w:t xml:space="preserve"> die hetzelfde is als het binair getal van hiervoor.</w:t>
      </w:r>
    </w:p>
    <w:p w14:paraId="589B6556" w14:textId="048E2B7B" w:rsidR="008A6172" w:rsidRDefault="008A6172" w:rsidP="00273B2B"/>
    <w:p w14:paraId="5D26BB77" w14:textId="0061AC4D" w:rsidR="008A6172" w:rsidRDefault="008A6172" w:rsidP="008A6172">
      <w:pPr>
        <w:pStyle w:val="Heading2"/>
      </w:pPr>
      <w:r>
        <w:t>Start timer</w:t>
      </w:r>
    </w:p>
    <w:p w14:paraId="3E1BC1B1" w14:textId="4D657279" w:rsidR="00F50E8D" w:rsidRPr="00F50E8D" w:rsidRDefault="00F50E8D" w:rsidP="00F50E8D">
      <w:pPr>
        <w:rPr>
          <w:lang w:val="nl-BE"/>
        </w:rPr>
      </w:pPr>
      <w:r>
        <w:rPr>
          <w:lang w:val="nl-BE"/>
        </w:rPr>
        <w:t xml:space="preserve">Voor het starten van de timer moeten we </w:t>
      </w:r>
      <w:r w:rsidR="00DE65E7">
        <w:rPr>
          <w:lang w:val="nl-BE"/>
        </w:rPr>
        <w:t>de startbit van het TIMER0_CMD op 1 zetten.</w:t>
      </w:r>
    </w:p>
    <w:p w14:paraId="3B71C158" w14:textId="074C27F6" w:rsidR="008A6172" w:rsidRPr="008A6172" w:rsidRDefault="00F50E8D" w:rsidP="008A6172">
      <w:pPr>
        <w:rPr>
          <w:lang w:val="nl-BE"/>
        </w:rPr>
      </w:pPr>
      <w:r>
        <w:rPr>
          <w:noProof/>
        </w:rPr>
        <w:drawing>
          <wp:inline distT="0" distB="0" distL="0" distR="0" wp14:anchorId="0FA5C104" wp14:editId="3F71AAFF">
            <wp:extent cx="5760720" cy="2895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9D13" w14:textId="0DA4EBCE" w:rsidR="00260967" w:rsidRDefault="00DE65E7" w:rsidP="00273B2B">
      <w:r>
        <w:t xml:space="preserve">Uit de datasheet is te halen dat bits </w:t>
      </w:r>
      <w:r w:rsidR="00D767C3">
        <w:t>31:2 op 0 moeten zetten, stop zetten we uiteraard ook op 0 en de Start</w:t>
      </w:r>
      <w:r w:rsidR="000B3FE9">
        <w:t xml:space="preserve"> op 1</w:t>
      </w:r>
      <w:r w:rsidR="00806F7C">
        <w:t>.</w:t>
      </w:r>
    </w:p>
    <w:p w14:paraId="0AF6FAD5" w14:textId="3C12CBF6" w:rsidR="00806F7C" w:rsidRDefault="00806F7C" w:rsidP="00273B2B">
      <w:r>
        <w:t xml:space="preserve">We kunnen dit weer gewoon </w:t>
      </w:r>
      <w:r w:rsidR="008D3FF7">
        <w:t>d</w:t>
      </w:r>
      <w:r w:rsidR="002A5553">
        <w:t xml:space="preserve">oen door ofwel een 1 op de laatste bit te zetten </w:t>
      </w:r>
      <w:r w:rsidR="00BD287C">
        <w:t xml:space="preserve">of er is ook hier weer een variabele die we kunnen </w:t>
      </w:r>
      <w:r w:rsidR="006D3909">
        <w:t>gebruiken.</w:t>
      </w:r>
    </w:p>
    <w:bookmarkStart w:id="5" w:name="_MON_1674984754"/>
    <w:bookmarkEnd w:id="5"/>
    <w:p w14:paraId="5B936E8E" w14:textId="0BF48ECA" w:rsidR="0092557E" w:rsidRDefault="00A776F4" w:rsidP="00273B2B">
      <w:r>
        <w:object w:dxaOrig="9026" w:dyaOrig="858" w14:anchorId="11313ED5">
          <v:shape id="_x0000_i1027" type="#_x0000_t75" style="width:451.2pt;height:42.6pt" o:ole="">
            <v:imagedata r:id="rId22" o:title=""/>
          </v:shape>
          <o:OLEObject Type="Embed" ProgID="Word.OpenDocumentText.12" ShapeID="_x0000_i1027" DrawAspect="Content" ObjectID="_1675768909" r:id="rId23"/>
        </w:object>
      </w:r>
    </w:p>
    <w:p w14:paraId="5877E899" w14:textId="26F5BA7E" w:rsidR="0092557E" w:rsidRDefault="003E211F" w:rsidP="0092557E">
      <w:pPr>
        <w:pStyle w:val="Heading2"/>
      </w:pPr>
      <w:r>
        <w:t xml:space="preserve">Wait for </w:t>
      </w:r>
      <w:r w:rsidR="00D83338">
        <w:t>thresh</w:t>
      </w:r>
      <w:r w:rsidR="007A4DBC">
        <w:t>old</w:t>
      </w:r>
    </w:p>
    <w:p w14:paraId="3C004645" w14:textId="55A545FD" w:rsidR="007A4DBC" w:rsidRDefault="00F03348" w:rsidP="007A4DBC">
      <w:pPr>
        <w:rPr>
          <w:lang w:val="nl-BE"/>
        </w:rPr>
      </w:pPr>
      <w:r>
        <w:rPr>
          <w:lang w:val="nl-BE"/>
        </w:rPr>
        <w:t xml:space="preserve">We kunnen gewoon uit de timer </w:t>
      </w:r>
      <w:r w:rsidR="00DA20DF">
        <w:rPr>
          <w:lang w:val="nl-BE"/>
        </w:rPr>
        <w:t>de count halen op volgende manier.</w:t>
      </w:r>
    </w:p>
    <w:bookmarkStart w:id="6" w:name="_MON_1674984822"/>
    <w:bookmarkEnd w:id="6"/>
    <w:p w14:paraId="30E01360" w14:textId="52B8B38C" w:rsidR="005C7514" w:rsidRDefault="00C12D7C" w:rsidP="00C12D7C">
      <w:pPr>
        <w:rPr>
          <w:lang w:val="nl-BE"/>
        </w:rPr>
      </w:pPr>
      <w:r>
        <w:rPr>
          <w:lang w:val="nl-BE"/>
        </w:rPr>
        <w:object w:dxaOrig="9026" w:dyaOrig="1084" w14:anchorId="42ABC699">
          <v:shape id="_x0000_i1028" type="#_x0000_t75" style="width:451.2pt;height:54pt" o:ole="">
            <v:imagedata r:id="rId24" o:title=""/>
          </v:shape>
          <o:OLEObject Type="Embed" ProgID="Word.OpenDocumentText.12" ShapeID="_x0000_i1028" DrawAspect="Content" ObjectID="_1675768910" r:id="rId25"/>
        </w:object>
      </w:r>
    </w:p>
    <w:p w14:paraId="59515666" w14:textId="0F0A184C" w:rsidR="003E211F" w:rsidRDefault="00360FED" w:rsidP="00360FED">
      <w:pPr>
        <w:pStyle w:val="Heading2"/>
      </w:pPr>
      <w:r>
        <w:lastRenderedPageBreak/>
        <w:t>Variabelen</w:t>
      </w:r>
    </w:p>
    <w:p w14:paraId="2248623E" w14:textId="455F6E48" w:rsidR="005C7514" w:rsidRDefault="00E415A4" w:rsidP="005C7514">
      <w:pPr>
        <w:rPr>
          <w:lang w:val="nl-BE"/>
        </w:rPr>
      </w:pPr>
      <w:r>
        <w:rPr>
          <w:lang w:val="nl-BE"/>
        </w:rPr>
        <w:t xml:space="preserve">Na het creëren van </w:t>
      </w:r>
      <w:r w:rsidR="00030A20">
        <w:rPr>
          <w:lang w:val="nl-BE"/>
        </w:rPr>
        <w:t xml:space="preserve">de variabelen zien we ze ook opduiken in </w:t>
      </w:r>
      <w:r w:rsidR="00E34103">
        <w:rPr>
          <w:lang w:val="nl-BE"/>
        </w:rPr>
        <w:t>het Variabels Window in de Debugger.</w:t>
      </w:r>
    </w:p>
    <w:bookmarkStart w:id="7" w:name="_MON_1674984864"/>
    <w:bookmarkEnd w:id="7"/>
    <w:p w14:paraId="613163AE" w14:textId="10E076E4" w:rsidR="003C70F7" w:rsidRDefault="00633150" w:rsidP="001E0004">
      <w:pPr>
        <w:jc w:val="center"/>
        <w:rPr>
          <w:lang w:val="nl-BE"/>
        </w:rPr>
      </w:pPr>
      <w:r>
        <w:rPr>
          <w:lang w:val="nl-BE"/>
        </w:rPr>
        <w:object w:dxaOrig="9026" w:dyaOrig="2670" w14:anchorId="5E011C6B">
          <v:shape id="_x0000_i1029" type="#_x0000_t75" style="width:316.2pt;height:93.6pt" o:ole="">
            <v:imagedata r:id="rId26" o:title=""/>
          </v:shape>
          <o:OLEObject Type="Embed" ProgID="Word.OpenDocumentText.12" ShapeID="_x0000_i1029" DrawAspect="Content" ObjectID="_1675768911" r:id="rId27"/>
        </w:object>
      </w:r>
      <w:r w:rsidR="003A666A">
        <w:rPr>
          <w:noProof/>
        </w:rPr>
        <w:drawing>
          <wp:inline distT="0" distB="0" distL="0" distR="0" wp14:anchorId="28CA4584" wp14:editId="04601750">
            <wp:extent cx="5192486" cy="1416755"/>
            <wp:effectExtent l="0" t="0" r="825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72" t="2045" r="1"/>
                    <a:stretch/>
                  </pic:blipFill>
                  <pic:spPr bwMode="auto">
                    <a:xfrm>
                      <a:off x="0" y="0"/>
                      <a:ext cx="5208532" cy="142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F2D3" w14:textId="3983BC35" w:rsidR="001E0004" w:rsidRDefault="001E0004" w:rsidP="001E0004">
      <w:pPr>
        <w:rPr>
          <w:lang w:val="nl-BE"/>
        </w:rPr>
      </w:pPr>
      <w:r>
        <w:rPr>
          <w:lang w:val="nl-BE"/>
        </w:rPr>
        <w:t xml:space="preserve">In het begin hebben de variabele nog random values, </w:t>
      </w:r>
      <w:r w:rsidR="00E717A8">
        <w:rPr>
          <w:lang w:val="nl-BE"/>
        </w:rPr>
        <w:t xml:space="preserve">maar deze worden correct vanaf </w:t>
      </w:r>
      <w:r w:rsidR="00DE3DFE">
        <w:rPr>
          <w:lang w:val="nl-BE"/>
        </w:rPr>
        <w:t xml:space="preserve">de debugger over de variabele declaratie gaat. </w:t>
      </w:r>
      <w:r w:rsidR="00C152AD">
        <w:rPr>
          <w:lang w:val="nl-BE"/>
        </w:rPr>
        <w:t>Zo krijgen ook de pointers als value het adres van de variabelen.</w:t>
      </w:r>
    </w:p>
    <w:p w14:paraId="0DD80C3B" w14:textId="583BCFBD" w:rsidR="00C152AD" w:rsidRDefault="00C152AD" w:rsidP="001E0004">
      <w:pPr>
        <w:rPr>
          <w:lang w:val="nl-BE"/>
        </w:rPr>
      </w:pPr>
    </w:p>
    <w:p w14:paraId="099D62CD" w14:textId="284439E4" w:rsidR="00C152AD" w:rsidRDefault="00CE2B62" w:rsidP="00C152AD">
      <w:pPr>
        <w:pStyle w:val="Heading3"/>
        <w:rPr>
          <w:lang w:val="nl-BE"/>
        </w:rPr>
      </w:pPr>
      <w:r>
        <w:rPr>
          <w:lang w:val="nl-BE"/>
        </w:rPr>
        <w:t>Adresgrootte</w:t>
      </w:r>
    </w:p>
    <w:p w14:paraId="012CC163" w14:textId="68983A84" w:rsidR="00FC6E2F" w:rsidRDefault="00CE2B62" w:rsidP="00CE2B62">
      <w:pPr>
        <w:rPr>
          <w:lang w:val="nl-BE"/>
        </w:rPr>
      </w:pPr>
      <w:r>
        <w:rPr>
          <w:lang w:val="nl-BE"/>
        </w:rPr>
        <w:t xml:space="preserve">We kijken in het Memory venster hoeveel RAM </w:t>
      </w:r>
      <w:r w:rsidR="004A332B">
        <w:rPr>
          <w:lang w:val="nl-BE"/>
        </w:rPr>
        <w:t>er wordt gealloceerd per variabelen.</w:t>
      </w:r>
    </w:p>
    <w:p w14:paraId="500788C8" w14:textId="62FCCC7D" w:rsidR="00FC6E2F" w:rsidRDefault="00685820" w:rsidP="00CE2B62">
      <w:pPr>
        <w:rPr>
          <w:lang w:val="nl-BE"/>
        </w:rPr>
      </w:pPr>
      <w:r>
        <w:rPr>
          <w:lang w:val="nl-BE"/>
        </w:rPr>
        <w:t xml:space="preserve">Wanneer we het programma debuggen wordt er getoond welke bit er worden </w:t>
      </w:r>
      <w:r w:rsidR="00E40F1A">
        <w:rPr>
          <w:lang w:val="nl-BE"/>
        </w:rPr>
        <w:t xml:space="preserve">geschreven in de RAM. Hier wordt de 8 bit variabele toegewezen, en we zien dat </w:t>
      </w:r>
      <w:r w:rsidR="003D3114">
        <w:rPr>
          <w:lang w:val="nl-BE"/>
        </w:rPr>
        <w:t>er 8 bit worden voorzien.</w:t>
      </w:r>
    </w:p>
    <w:p w14:paraId="76C203D0" w14:textId="22B3B346" w:rsidR="004A332B" w:rsidRDefault="00FC6E2F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703E912E" wp14:editId="1DC792A0">
            <wp:extent cx="1221205" cy="1066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8183" cy="10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8741" w14:textId="26D5C7F8" w:rsidR="00F56B2A" w:rsidRDefault="009F1396" w:rsidP="00CE2B62">
      <w:pPr>
        <w:rPr>
          <w:lang w:val="nl-BE"/>
        </w:rPr>
      </w:pPr>
      <w:r>
        <w:rPr>
          <w:lang w:val="nl-BE"/>
        </w:rPr>
        <w:t xml:space="preserve">In deze screenshot wordt de 16 bit integer </w:t>
      </w:r>
      <w:r w:rsidR="00F56B2A">
        <w:rPr>
          <w:lang w:val="nl-BE"/>
        </w:rPr>
        <w:t>in het geheugen geplaatst. We zien duidelijk dat er hier 2 opeenvolgende bytes voor worden gebruikt.</w:t>
      </w:r>
    </w:p>
    <w:p w14:paraId="1EA6D13C" w14:textId="1328BFF9" w:rsidR="00FC6E2F" w:rsidRDefault="009F1396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59313F36" wp14:editId="776F0C98">
            <wp:extent cx="1279072" cy="259974"/>
            <wp:effectExtent l="0" t="0" r="0" b="698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49444" cy="27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75D9" w14:textId="3F606349" w:rsidR="001C0BC7" w:rsidRDefault="001C0BC7" w:rsidP="00CE2B62">
      <w:pPr>
        <w:rPr>
          <w:lang w:val="nl-BE"/>
        </w:rPr>
      </w:pPr>
      <w:r>
        <w:rPr>
          <w:lang w:val="nl-BE"/>
        </w:rPr>
        <w:t xml:space="preserve">Ook hier bij de 32 bit variabele </w:t>
      </w:r>
      <w:r w:rsidR="00342284">
        <w:rPr>
          <w:lang w:val="nl-BE"/>
        </w:rPr>
        <w:t xml:space="preserve">worden er 4 byte </w:t>
      </w:r>
      <w:r w:rsidR="00E256C8">
        <w:rPr>
          <w:lang w:val="nl-BE"/>
        </w:rPr>
        <w:t xml:space="preserve">voor geschreven. Ik heb ok telkens gezorgd dat het getal in de variabele </w:t>
      </w:r>
      <w:r>
        <w:rPr>
          <w:lang w:val="nl-BE"/>
        </w:rPr>
        <w:t xml:space="preserve"> </w:t>
      </w:r>
    </w:p>
    <w:p w14:paraId="37B54BD6" w14:textId="2D9CDEA2" w:rsidR="00F56B2A" w:rsidRDefault="001C0BC7" w:rsidP="00CE2B62">
      <w:pPr>
        <w:rPr>
          <w:lang w:val="nl-BE"/>
        </w:rPr>
      </w:pPr>
      <w:r>
        <w:rPr>
          <w:noProof/>
        </w:rPr>
        <w:drawing>
          <wp:inline distT="0" distB="0" distL="0" distR="0" wp14:anchorId="3D526AC0" wp14:editId="7C1D1F5C">
            <wp:extent cx="1237837" cy="517071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80534" cy="53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C976" w14:textId="4B3A43A6" w:rsidR="00BA692D" w:rsidRDefault="00BA692D" w:rsidP="00CE2B62">
      <w:pPr>
        <w:rPr>
          <w:lang w:val="nl-BE"/>
        </w:rPr>
      </w:pPr>
    </w:p>
    <w:p w14:paraId="1542030F" w14:textId="7DC8A481" w:rsidR="00D811CB" w:rsidRDefault="00D811CB" w:rsidP="00CE2B62">
      <w:pPr>
        <w:rPr>
          <w:lang w:val="nl-BE"/>
        </w:rPr>
      </w:pPr>
      <w:r>
        <w:rPr>
          <w:lang w:val="nl-BE"/>
        </w:rPr>
        <w:lastRenderedPageBreak/>
        <w:t xml:space="preserve">Ik heb ook een keer getest door een groter getal in een variabel te steken dan dat er ruimte </w:t>
      </w:r>
      <w:r w:rsidR="00AB43C9">
        <w:rPr>
          <w:lang w:val="nl-BE"/>
        </w:rPr>
        <w:t xml:space="preserve">voor is. Bijvoorbeeld het getal </w:t>
      </w:r>
      <w:r w:rsidR="002C3E8F">
        <w:rPr>
          <w:lang w:val="nl-BE"/>
        </w:rPr>
        <w:t>groter dan 255</w:t>
      </w:r>
      <w:r w:rsidR="00AB43C9">
        <w:rPr>
          <w:lang w:val="nl-BE"/>
        </w:rPr>
        <w:t xml:space="preserve"> in een 8</w:t>
      </w:r>
      <w:r w:rsidR="002C3E8F">
        <w:rPr>
          <w:lang w:val="nl-BE"/>
        </w:rPr>
        <w:t xml:space="preserve"> bit integer te steken (</w:t>
      </w:r>
      <m:oMath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2</m:t>
            </m:r>
          </m:e>
          <m:sup>
            <m:r>
              <w:rPr>
                <w:rFonts w:ascii="Cambria Math" w:hAnsi="Cambria Math"/>
                <w:lang w:val="nl-BE"/>
              </w:rPr>
              <m:t>8</m:t>
            </m:r>
          </m:sup>
        </m:sSup>
        <m:r>
          <w:rPr>
            <w:rFonts w:ascii="Cambria Math" w:hAnsi="Cambria Math"/>
            <w:lang w:val="nl-BE"/>
          </w:rPr>
          <m:t>=256</m:t>
        </m:r>
      </m:oMath>
      <w:r w:rsidR="002C3E8F">
        <w:rPr>
          <w:lang w:val="nl-BE"/>
        </w:rPr>
        <w:t xml:space="preserve">). En dan zie je dat er toch enkel </w:t>
      </w:r>
      <w:r w:rsidR="0023159C">
        <w:rPr>
          <w:lang w:val="nl-BE"/>
        </w:rPr>
        <w:t>8 bits in de RAM zullen worden aangepast.</w:t>
      </w:r>
    </w:p>
    <w:p w14:paraId="155BF249" w14:textId="6A2C39D7" w:rsidR="00E82052" w:rsidRDefault="00E82052" w:rsidP="00CE2B62">
      <w:pPr>
        <w:rPr>
          <w:lang w:val="nl-BE"/>
        </w:rPr>
      </w:pPr>
    </w:p>
    <w:p w14:paraId="3DB3EFC8" w14:textId="46EE0EDD" w:rsidR="00E82052" w:rsidRDefault="00E82052" w:rsidP="00E82052">
      <w:pPr>
        <w:pStyle w:val="Heading2"/>
      </w:pPr>
      <w:r>
        <w:t>Timer rechtstreeks starten/stoppen</w:t>
      </w:r>
    </w:p>
    <w:p w14:paraId="35BD09EE" w14:textId="2F92D2A5" w:rsidR="00E82052" w:rsidRDefault="00E82052" w:rsidP="00E82052">
      <w:pPr>
        <w:rPr>
          <w:lang w:val="nl-BE"/>
        </w:rPr>
      </w:pPr>
      <w:r>
        <w:rPr>
          <w:lang w:val="nl-BE"/>
        </w:rPr>
        <w:t>Hiervoor moeten we eerst in de datasheet bepaalde adressen gaan opzoeken.</w:t>
      </w:r>
    </w:p>
    <w:p w14:paraId="2EA7CA9A" w14:textId="4B75A0ED" w:rsidR="00E82052" w:rsidRDefault="00CA43BF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1480C4B1" wp14:editId="2B0684C8">
            <wp:extent cx="3314700" cy="7524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8D98" w14:textId="5B2EF724" w:rsidR="00CA43BF" w:rsidRDefault="00CA43BF" w:rsidP="00E82052">
      <w:pPr>
        <w:rPr>
          <w:lang w:val="nl-BE"/>
        </w:rPr>
      </w:pPr>
      <w:r>
        <w:rPr>
          <w:lang w:val="nl-BE"/>
        </w:rPr>
        <w:t xml:space="preserve">We starten met het nemen van de </w:t>
      </w:r>
      <w:r w:rsidR="00570A22">
        <w:rPr>
          <w:lang w:val="nl-BE"/>
        </w:rPr>
        <w:t xml:space="preserve">het </w:t>
      </w:r>
      <w:r w:rsidR="00C07A41">
        <w:rPr>
          <w:lang w:val="nl-BE"/>
        </w:rPr>
        <w:t>adres van TIMER0</w:t>
      </w:r>
      <w:r w:rsidR="00AE3CAF">
        <w:rPr>
          <w:lang w:val="nl-BE"/>
        </w:rPr>
        <w:t xml:space="preserve"> en tellen daar de offset</w:t>
      </w:r>
      <w:r w:rsidR="00E1425C">
        <w:rPr>
          <w:lang w:val="nl-BE"/>
        </w:rPr>
        <w:t xml:space="preserve"> van 0x004</w:t>
      </w:r>
      <w:r w:rsidR="00AE3CAF">
        <w:rPr>
          <w:lang w:val="nl-BE"/>
        </w:rPr>
        <w:t xml:space="preserve"> bij voor het </w:t>
      </w:r>
      <w:r w:rsidR="00E1425C">
        <w:rPr>
          <w:lang w:val="nl-BE"/>
        </w:rPr>
        <w:t xml:space="preserve">TIMER0_CMD register te bekomen. </w:t>
      </w:r>
      <w:r w:rsidR="00A3364E">
        <w:rPr>
          <w:lang w:val="nl-BE"/>
        </w:rPr>
        <w:t>Wanneer we dit aanpassen z</w:t>
      </w:r>
      <w:r w:rsidR="00966A2A">
        <w:rPr>
          <w:lang w:val="nl-BE"/>
        </w:rPr>
        <w:t>ie</w:t>
      </w:r>
      <w:r w:rsidR="00A3364E">
        <w:rPr>
          <w:lang w:val="nl-BE"/>
        </w:rPr>
        <w:t xml:space="preserve">n we de value op memoryaddress </w:t>
      </w:r>
      <w:r w:rsidR="00966A2A">
        <w:rPr>
          <w:lang w:val="nl-BE"/>
        </w:rPr>
        <w:t xml:space="preserve">met offset 0x008 veranderen. Dit komt omdat </w:t>
      </w:r>
      <w:r w:rsidR="00026931">
        <w:rPr>
          <w:lang w:val="nl-BE"/>
        </w:rPr>
        <w:t>op dit adres het status register staat van de timer</w:t>
      </w:r>
      <w:r w:rsidR="00DC06A6">
        <w:rPr>
          <w:lang w:val="nl-BE"/>
        </w:rPr>
        <w:t>.</w:t>
      </w:r>
      <w:r w:rsidR="00D56CC0">
        <w:rPr>
          <w:lang w:val="nl-BE"/>
        </w:rPr>
        <w:t xml:space="preserve"> De value van deze register is 1 bij een running timer</w:t>
      </w:r>
      <w:r w:rsidR="00D36ED8">
        <w:rPr>
          <w:lang w:val="nl-BE"/>
        </w:rPr>
        <w:t xml:space="preserve"> en 0 als timer is gestopt.</w:t>
      </w:r>
    </w:p>
    <w:p w14:paraId="33CC132B" w14:textId="5018B0DF" w:rsidR="00D36ED8" w:rsidRDefault="00D963C4" w:rsidP="00E82052">
      <w:pPr>
        <w:rPr>
          <w:lang w:val="nl-BE"/>
        </w:rPr>
      </w:pPr>
      <w:r>
        <w:rPr>
          <w:lang w:val="nl-BE"/>
        </w:rPr>
        <w:t xml:space="preserve">Op dit ogenblijk is de timer aan het lopen door </w:t>
      </w:r>
      <w:r w:rsidR="00821CA5">
        <w:rPr>
          <w:lang w:val="nl-BE"/>
        </w:rPr>
        <w:t>de voorlaatste bit op 1 te zetten zal de timer stoppen (zie TIME</w:t>
      </w:r>
      <w:r w:rsidR="009E5406">
        <w:rPr>
          <w:lang w:val="nl-BE"/>
        </w:rPr>
        <w:t xml:space="preserve">Rn_CMD register). </w:t>
      </w:r>
    </w:p>
    <w:p w14:paraId="2EB148F6" w14:textId="7652CA67" w:rsidR="00D36ED8" w:rsidRDefault="00D963C4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5458B40B" wp14:editId="4A5759C6">
            <wp:extent cx="1676400" cy="1000539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82180" cy="10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C44" w14:textId="38B8D3B7" w:rsidR="00780835" w:rsidRDefault="00780835" w:rsidP="00E82052">
      <w:pPr>
        <w:rPr>
          <w:lang w:val="nl-BE"/>
        </w:rPr>
      </w:pPr>
      <w:r>
        <w:rPr>
          <w:lang w:val="nl-BE"/>
        </w:rPr>
        <w:t>Wanneer we dus nu op enter duwen zal de value op 0x40010008 op 0 springen.</w:t>
      </w:r>
    </w:p>
    <w:p w14:paraId="1E42AB41" w14:textId="488DBE4A" w:rsidR="00D963C4" w:rsidRDefault="00E96665" w:rsidP="00E82052">
      <w:pPr>
        <w:rPr>
          <w:lang w:val="nl-BE"/>
        </w:rPr>
      </w:pPr>
      <w:r>
        <w:rPr>
          <w:noProof/>
        </w:rPr>
        <w:drawing>
          <wp:inline distT="0" distB="0" distL="0" distR="0" wp14:anchorId="565B41C0" wp14:editId="0EF3F975">
            <wp:extent cx="1676400" cy="976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8434" cy="9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46FE" w14:textId="54F93399" w:rsidR="00221849" w:rsidRDefault="00312522" w:rsidP="00312522">
      <w:pPr>
        <w:jc w:val="left"/>
        <w:rPr>
          <w:lang w:val="nl-BE"/>
        </w:rPr>
      </w:pPr>
      <w:r>
        <w:rPr>
          <w:lang w:val="nl-BE"/>
        </w:rPr>
        <w:br w:type="page"/>
      </w:r>
    </w:p>
    <w:p w14:paraId="08916A89" w14:textId="4713BE70" w:rsidR="00221849" w:rsidRDefault="00221849" w:rsidP="00312522">
      <w:pPr>
        <w:pStyle w:val="Heading2"/>
      </w:pPr>
      <w:r>
        <w:lastRenderedPageBreak/>
        <w:t>Frequentie bekijken</w:t>
      </w:r>
    </w:p>
    <w:p w14:paraId="5B7D99C4" w14:textId="17F3962F" w:rsidR="00312522" w:rsidRDefault="00312522" w:rsidP="00312522">
      <w:pPr>
        <w:rPr>
          <w:lang w:val="nl-BE"/>
        </w:rPr>
      </w:pPr>
    </w:p>
    <w:p w14:paraId="76D55486" w14:textId="609530C3" w:rsidR="00312522" w:rsidRDefault="00312522" w:rsidP="00312522">
      <w:pPr>
        <w:rPr>
          <w:lang w:val="nl-BE"/>
        </w:rPr>
      </w:pPr>
      <w:r>
        <w:rPr>
          <w:lang w:val="nl-BE"/>
        </w:rPr>
        <w:t xml:space="preserve">Voor het nagaan van de frequentie heb ik verschillende methoden geprobeerd. </w:t>
      </w:r>
      <w:r w:rsidR="006D37AD">
        <w:rPr>
          <w:lang w:val="nl-BE"/>
        </w:rPr>
        <w:t xml:space="preserve">Het </w:t>
      </w:r>
      <w:r w:rsidR="00CC66AB">
        <w:rPr>
          <w:lang w:val="nl-BE"/>
        </w:rPr>
        <w:t xml:space="preserve">grootste probleem dat ik ondervond is dat </w:t>
      </w:r>
      <w:r w:rsidR="00D47941">
        <w:rPr>
          <w:lang w:val="nl-BE"/>
        </w:rPr>
        <w:t xml:space="preserve">je geen gelijkheid kunt doen in je if statement omdat de counter van de timer </w:t>
      </w:r>
      <w:r w:rsidR="00101DCF">
        <w:rPr>
          <w:lang w:val="nl-BE"/>
        </w:rPr>
        <w:t>nooit perfect op het getal uitkomt.</w:t>
      </w:r>
    </w:p>
    <w:p w14:paraId="01CB6AF6" w14:textId="5DD814CB" w:rsidR="00B0481D" w:rsidRDefault="00D31B5F" w:rsidP="00312522">
      <w:pPr>
        <w:rPr>
          <w:lang w:val="nl-BE"/>
        </w:rPr>
      </w:pPr>
      <w:r>
        <w:rPr>
          <w:lang w:val="nl-BE"/>
        </w:rPr>
        <w:t xml:space="preserve">Waar ik eerst mee ben begonnen is </w:t>
      </w:r>
      <w:r w:rsidR="003262E0">
        <w:rPr>
          <w:lang w:val="nl-BE"/>
        </w:rPr>
        <w:t>de limiet van de counter te veranderen. Deze is een 16 bit getal</w:t>
      </w:r>
      <w:r w:rsidR="0036725D">
        <w:rPr>
          <w:lang w:val="nl-BE"/>
        </w:rPr>
        <w:t xml:space="preserve">, maar </w:t>
      </w:r>
      <m:oMath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2</m:t>
            </m:r>
          </m:e>
          <m:sup>
            <m:r>
              <w:rPr>
                <w:rFonts w:ascii="Cambria Math" w:hAnsi="Cambria Math"/>
                <w:lang w:val="nl-BE"/>
              </w:rPr>
              <m:t>16</m:t>
            </m:r>
          </m:sup>
        </m:sSup>
        <m:r>
          <w:rPr>
            <w:rFonts w:ascii="Cambria Math" w:hAnsi="Cambria Math"/>
            <w:lang w:val="nl-BE"/>
          </w:rPr>
          <m:t>=65536</m:t>
        </m:r>
      </m:oMath>
      <w:r w:rsidR="0036725D">
        <w:rPr>
          <w:lang w:val="nl-BE"/>
        </w:rPr>
        <w:t xml:space="preserve"> is geen makkelijk getal om mee te werken.</w:t>
      </w:r>
      <w:r w:rsidR="00D00C91">
        <w:rPr>
          <w:lang w:val="nl-BE"/>
        </w:rPr>
        <w:t xml:space="preserve"> Om deze reden heb ik de </w:t>
      </w:r>
      <w:r w:rsidR="00821E6F">
        <w:rPr>
          <w:lang w:val="nl-BE"/>
        </w:rPr>
        <w:t xml:space="preserve">Counter </w:t>
      </w:r>
      <w:r w:rsidR="00B0481D">
        <w:rPr>
          <w:lang w:val="nl-BE"/>
        </w:rPr>
        <w:t>Top Value Register aangepast zodat deze maar tot 50.000 telt.</w:t>
      </w:r>
    </w:p>
    <w:bookmarkStart w:id="8" w:name="_MON_1674984543"/>
    <w:bookmarkEnd w:id="8"/>
    <w:p w14:paraId="77DE986B" w14:textId="707F4E06" w:rsidR="00B0481D" w:rsidRDefault="0036680F" w:rsidP="00312522">
      <w:pPr>
        <w:rPr>
          <w:lang w:val="nl-BE"/>
        </w:rPr>
      </w:pPr>
      <w:r>
        <w:rPr>
          <w:lang w:val="nl-BE"/>
        </w:rPr>
        <w:object w:dxaOrig="9026" w:dyaOrig="404" w14:anchorId="4CA72B6C">
          <v:shape id="_x0000_i1030" type="#_x0000_t75" style="width:451.2pt;height:20.4pt" o:ole="">
            <v:imagedata r:id="rId35" o:title=""/>
          </v:shape>
          <o:OLEObject Type="Embed" ProgID="Word.OpenDocumentText.12" ShapeID="_x0000_i1030" DrawAspect="Content" ObjectID="_1675768912" r:id="rId36"/>
        </w:object>
      </w:r>
    </w:p>
    <w:p w14:paraId="376BD802" w14:textId="041B87C1" w:rsidR="00B0481D" w:rsidRDefault="005C064D" w:rsidP="005C064D">
      <w:pPr>
        <w:pStyle w:val="Heading3"/>
        <w:rPr>
          <w:lang w:val="nl-BE"/>
        </w:rPr>
      </w:pPr>
      <w:r>
        <w:rPr>
          <w:lang w:val="nl-BE"/>
        </w:rPr>
        <w:t>Leds aansturen</w:t>
      </w:r>
    </w:p>
    <w:p w14:paraId="2F33BC80" w14:textId="6BA2ADE8" w:rsidR="00446A5C" w:rsidRPr="00446A5C" w:rsidRDefault="00446A5C" w:rsidP="00446A5C">
      <w:pPr>
        <w:rPr>
          <w:lang w:val="nl-BE"/>
        </w:rPr>
      </w:pPr>
      <w:r>
        <w:rPr>
          <w:lang w:val="nl-BE"/>
        </w:rPr>
        <w:t xml:space="preserve">Eerst en vooral moet de GPIO clock worden </w:t>
      </w:r>
      <w:r w:rsidR="00BC24C8">
        <w:rPr>
          <w:lang w:val="nl-BE"/>
        </w:rPr>
        <w:t>ge</w:t>
      </w:r>
      <w:r w:rsidR="00BE4530">
        <w:rPr>
          <w:lang w:val="nl-BE"/>
        </w:rPr>
        <w:t>’</w:t>
      </w:r>
      <w:r w:rsidR="00BC24C8">
        <w:rPr>
          <w:lang w:val="nl-BE"/>
        </w:rPr>
        <w:t>enabled voor de leds te laten werken.</w:t>
      </w:r>
    </w:p>
    <w:bookmarkStart w:id="9" w:name="_MON_1674982208"/>
    <w:bookmarkEnd w:id="9"/>
    <w:p w14:paraId="3166043C" w14:textId="56300C1E" w:rsidR="005C064D" w:rsidRDefault="007F037B" w:rsidP="005C064D">
      <w:pPr>
        <w:rPr>
          <w:lang w:val="nl-BE"/>
        </w:rPr>
      </w:pPr>
      <w:r>
        <w:rPr>
          <w:lang w:val="nl-BE"/>
        </w:rPr>
        <w:object w:dxaOrig="9026" w:dyaOrig="404" w14:anchorId="2501F82C">
          <v:shape id="_x0000_i1031" type="#_x0000_t75" style="width:451.2pt;height:20.4pt" o:ole="">
            <v:imagedata r:id="rId37" o:title=""/>
          </v:shape>
          <o:OLEObject Type="Embed" ProgID="Word.OpenDocumentText.12" ShapeID="_x0000_i1031" DrawAspect="Content" ObjectID="_1675768913" r:id="rId38"/>
        </w:object>
      </w:r>
    </w:p>
    <w:p w14:paraId="0C4DD08A" w14:textId="11524759" w:rsidR="00446A5C" w:rsidRDefault="00BE4530" w:rsidP="005C064D">
      <w:pPr>
        <w:rPr>
          <w:lang w:val="nl-BE"/>
        </w:rPr>
      </w:pPr>
      <w:r>
        <w:rPr>
          <w:lang w:val="nl-BE"/>
        </w:rPr>
        <w:t xml:space="preserve">Daarna ben ik gaan opzoeken op welke pinnen de </w:t>
      </w:r>
      <w:r w:rsidR="00CF4E49">
        <w:rPr>
          <w:lang w:val="nl-BE"/>
        </w:rPr>
        <w:t>led</w:t>
      </w:r>
      <w:r w:rsidR="00925BFF">
        <w:rPr>
          <w:lang w:val="nl-BE"/>
        </w:rPr>
        <w:t>s zitten en heb ik een kleine functie geschreven om ze makkelijk aan of uit te zetten</w:t>
      </w:r>
      <w:r w:rsidR="00E15BE1">
        <w:rPr>
          <w:lang w:val="nl-BE"/>
        </w:rPr>
        <w:t>.</w:t>
      </w:r>
    </w:p>
    <w:bookmarkStart w:id="10" w:name="_MON_1674982485"/>
    <w:bookmarkEnd w:id="10"/>
    <w:p w14:paraId="1C87D689" w14:textId="664E7D9F" w:rsidR="00E15BE1" w:rsidRDefault="001C21DF" w:rsidP="005C064D">
      <w:pPr>
        <w:rPr>
          <w:lang w:val="nl-BE"/>
        </w:rPr>
      </w:pPr>
      <w:r>
        <w:rPr>
          <w:lang w:val="nl-BE"/>
        </w:rPr>
        <w:object w:dxaOrig="9026" w:dyaOrig="4709" w14:anchorId="300530DB">
          <v:shape id="_x0000_i1032" type="#_x0000_t75" style="width:397.8pt;height:208.2pt" o:ole="">
            <v:imagedata r:id="rId39" o:title=""/>
          </v:shape>
          <o:OLEObject Type="Embed" ProgID="Word.OpenDocumentText.12" ShapeID="_x0000_i1032" DrawAspect="Content" ObjectID="_1675768914" r:id="rId40"/>
        </w:object>
      </w:r>
    </w:p>
    <w:p w14:paraId="6C3624AF" w14:textId="55F5DD9F" w:rsidR="001C21DF" w:rsidRDefault="001C21DF" w:rsidP="001B62E6">
      <w:pPr>
        <w:pStyle w:val="Heading3"/>
        <w:numPr>
          <w:ilvl w:val="0"/>
          <w:numId w:val="0"/>
        </w:numPr>
        <w:ind w:left="720" w:hanging="720"/>
        <w:rPr>
          <w:lang w:val="nl-BE"/>
        </w:rPr>
      </w:pPr>
    </w:p>
    <w:p w14:paraId="5443F1BB" w14:textId="317C85D6" w:rsidR="001B62E6" w:rsidRDefault="001B62E6" w:rsidP="001B62E6">
      <w:pPr>
        <w:rPr>
          <w:lang w:val="nl-BE"/>
        </w:rPr>
      </w:pPr>
      <w:r>
        <w:rPr>
          <w:lang w:val="nl-BE"/>
        </w:rPr>
        <w:t xml:space="preserve">Het eerste keer proberen heb ik een boolean </w:t>
      </w:r>
      <w:r w:rsidR="00B9006A">
        <w:rPr>
          <w:lang w:val="nl-BE"/>
        </w:rPr>
        <w:t xml:space="preserve">gemaakt die elke keer van status wissels als de klok terug op 0 komt. Het enige probleem is dat zoals ik hiervoor zei het niet mogelijk is om </w:t>
      </w:r>
      <w:r w:rsidR="003534F0">
        <w:rPr>
          <w:lang w:val="nl-BE"/>
        </w:rPr>
        <w:t xml:space="preserve">in een if statement te vergelijken met een enkel getal. Daarom heb ik genomen voor </w:t>
      </w:r>
      <w:r w:rsidR="00B40CD7">
        <w:rPr>
          <w:lang w:val="nl-BE"/>
        </w:rPr>
        <w:t xml:space="preserve">counter&lt;10. </w:t>
      </w:r>
    </w:p>
    <w:bookmarkStart w:id="11" w:name="_MON_1674985457"/>
    <w:bookmarkEnd w:id="11"/>
    <w:p w14:paraId="11273DB5" w14:textId="62384C46" w:rsidR="001216ED" w:rsidRPr="001B62E6" w:rsidRDefault="00C579A2" w:rsidP="001B62E6">
      <w:pPr>
        <w:rPr>
          <w:lang w:val="nl-BE"/>
        </w:rPr>
      </w:pPr>
      <w:r>
        <w:rPr>
          <w:lang w:val="nl-BE"/>
        </w:rPr>
        <w:object w:dxaOrig="9026" w:dyaOrig="2667" w14:anchorId="28869355">
          <v:shape id="_x0000_i1033" type="#_x0000_t75" style="width:451.2pt;height:133.2pt" o:ole="">
            <v:imagedata r:id="rId41" o:title=""/>
          </v:shape>
          <o:OLEObject Type="Embed" ProgID="Word.OpenDocumentText.12" ShapeID="_x0000_i1033" DrawAspect="Content" ObjectID="_1675768915" r:id="rId42"/>
        </w:object>
      </w:r>
    </w:p>
    <w:p w14:paraId="6C4DA28A" w14:textId="79E8AADB" w:rsidR="00B205F8" w:rsidRDefault="00073761" w:rsidP="005C064D">
      <w:pPr>
        <w:rPr>
          <w:lang w:val="nl-BE"/>
        </w:rPr>
      </w:pPr>
      <w:r>
        <w:rPr>
          <w:lang w:val="nl-BE"/>
        </w:rPr>
        <w:t xml:space="preserve">Het </w:t>
      </w:r>
      <w:r w:rsidR="00B205F8">
        <w:rPr>
          <w:lang w:val="nl-BE"/>
        </w:rPr>
        <w:t>p</w:t>
      </w:r>
      <w:r>
        <w:rPr>
          <w:lang w:val="nl-BE"/>
        </w:rPr>
        <w:t xml:space="preserve">robleem dat ik hier ondervond is dat wanneer </w:t>
      </w:r>
      <w:r w:rsidR="00B205F8">
        <w:rPr>
          <w:lang w:val="nl-BE"/>
        </w:rPr>
        <w:t xml:space="preserve">de timer meerdere keren onder 10 zullen de leds direct al wisselen </w:t>
      </w:r>
      <w:r w:rsidR="008E709E">
        <w:rPr>
          <w:lang w:val="nl-BE"/>
        </w:rPr>
        <w:t>van aan naar uit, en niet pas wanneer de counter rond is geteld.</w:t>
      </w:r>
    </w:p>
    <w:p w14:paraId="7969F4BF" w14:textId="7693A736" w:rsidR="008E709E" w:rsidRDefault="008E709E" w:rsidP="005C064D">
      <w:pPr>
        <w:rPr>
          <w:lang w:val="nl-BE"/>
        </w:rPr>
      </w:pPr>
    </w:p>
    <w:p w14:paraId="2CB1860C" w14:textId="3036732F" w:rsidR="00782908" w:rsidRDefault="008E709E" w:rsidP="005C064D">
      <w:pPr>
        <w:rPr>
          <w:lang w:val="nl-BE"/>
        </w:rPr>
      </w:pPr>
      <w:r>
        <w:rPr>
          <w:lang w:val="nl-BE"/>
        </w:rPr>
        <w:t xml:space="preserve">Een oplossing hiervoor heb ik gevonden door </w:t>
      </w:r>
      <w:r w:rsidR="00FF4DAB">
        <w:rPr>
          <w:lang w:val="nl-BE"/>
        </w:rPr>
        <w:t>in de reference manuals te gaan zoeken. Zo ben ik er achter gekomen dat je de timer ook op en af kunt laten tellen</w:t>
      </w:r>
      <w:r w:rsidR="00DE6190">
        <w:rPr>
          <w:lang w:val="nl-BE"/>
        </w:rPr>
        <w:t>. De Up/Down-count zal tellen to</w:t>
      </w:r>
      <w:r w:rsidR="00EC0705">
        <w:rPr>
          <w:lang w:val="nl-BE"/>
        </w:rPr>
        <w:t xml:space="preserve">t </w:t>
      </w:r>
      <w:r w:rsidR="00DE6190">
        <w:rPr>
          <w:lang w:val="nl-BE"/>
        </w:rPr>
        <w:t xml:space="preserve">aan het maximum dat is ingesteld en dan terug aftellen tot 0 </w:t>
      </w:r>
      <w:r w:rsidR="007F4BE5">
        <w:rPr>
          <w:lang w:val="nl-BE"/>
        </w:rPr>
        <w:t>enzovoort</w:t>
      </w:r>
      <w:r w:rsidR="00DE6190">
        <w:rPr>
          <w:lang w:val="nl-BE"/>
        </w:rPr>
        <w:t>.</w:t>
      </w:r>
      <w:r w:rsidR="007F4BE5">
        <w:rPr>
          <w:lang w:val="nl-BE"/>
        </w:rPr>
        <w:t xml:space="preserve"> </w:t>
      </w:r>
      <w:r w:rsidR="00782908">
        <w:rPr>
          <w:lang w:val="nl-BE"/>
        </w:rPr>
        <w:t>We kunne dit aanpassen in de TIMERn_CTRL regi</w:t>
      </w:r>
      <w:r w:rsidR="00EC0705">
        <w:rPr>
          <w:lang w:val="nl-BE"/>
        </w:rPr>
        <w:t>s</w:t>
      </w:r>
      <w:r w:rsidR="00782908">
        <w:rPr>
          <w:lang w:val="nl-BE"/>
        </w:rPr>
        <w:t>ter.</w:t>
      </w:r>
    </w:p>
    <w:p w14:paraId="1982AA05" w14:textId="2A4A4218" w:rsidR="008E709E" w:rsidRDefault="00316578" w:rsidP="00EC0705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DD6588C" wp14:editId="51EBCDA0">
            <wp:extent cx="4514728" cy="1382486"/>
            <wp:effectExtent l="0" t="0" r="63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9048" cy="13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705">
        <w:rPr>
          <w:noProof/>
        </w:rPr>
        <w:drawing>
          <wp:inline distT="0" distB="0" distL="0" distR="0" wp14:anchorId="1C1630E7" wp14:editId="683F8201">
            <wp:extent cx="4572000" cy="10376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25136" cy="104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DEA9" w14:textId="27225B05" w:rsidR="00EC0705" w:rsidRDefault="00EC0705" w:rsidP="00EC0705">
      <w:pPr>
        <w:jc w:val="left"/>
        <w:rPr>
          <w:lang w:val="nl-BE"/>
        </w:rPr>
      </w:pPr>
      <w:r>
        <w:rPr>
          <w:lang w:val="nl-BE"/>
        </w:rPr>
        <w:t xml:space="preserve">We stellen dus in dat de mode </w:t>
      </w:r>
      <w:r w:rsidR="005A4C48">
        <w:rPr>
          <w:lang w:val="nl-BE"/>
        </w:rPr>
        <w:t>2 is.</w:t>
      </w:r>
    </w:p>
    <w:bookmarkStart w:id="12" w:name="_MON_1674985974"/>
    <w:bookmarkEnd w:id="12"/>
    <w:p w14:paraId="6C0A8C68" w14:textId="21B6B8BC" w:rsidR="005A4C48" w:rsidRDefault="005A4C48" w:rsidP="00EC0705">
      <w:pPr>
        <w:jc w:val="left"/>
        <w:rPr>
          <w:lang w:val="nl-BE"/>
        </w:rPr>
      </w:pPr>
      <w:r>
        <w:rPr>
          <w:lang w:val="nl-BE"/>
        </w:rPr>
        <w:object w:dxaOrig="9026" w:dyaOrig="404" w14:anchorId="75EF96F6">
          <v:shape id="_x0000_i1034" type="#_x0000_t75" style="width:451.2pt;height:20.4pt" o:ole="">
            <v:imagedata r:id="rId45" o:title=""/>
          </v:shape>
          <o:OLEObject Type="Embed" ProgID="Word.OpenDocumentText.12" ShapeID="_x0000_i1034" DrawAspect="Content" ObjectID="_1675768916" r:id="rId46"/>
        </w:object>
      </w:r>
    </w:p>
    <w:p w14:paraId="372F1B1F" w14:textId="6CA569EA" w:rsidR="00EC0705" w:rsidRDefault="008D47B2" w:rsidP="00CD4AE1">
      <w:pPr>
        <w:jc w:val="left"/>
        <w:rPr>
          <w:lang w:val="nl-BE"/>
        </w:rPr>
      </w:pPr>
      <w:r>
        <w:rPr>
          <w:lang w:val="nl-BE"/>
        </w:rPr>
        <w:t xml:space="preserve">Verder kunnen we nu </w:t>
      </w:r>
      <w:r w:rsidR="00BB4B20">
        <w:rPr>
          <w:lang w:val="nl-BE"/>
        </w:rPr>
        <w:t>status register nagaan in welke richting de counter aan het tellen is.</w:t>
      </w:r>
    </w:p>
    <w:p w14:paraId="20DD2DE5" w14:textId="78344613" w:rsidR="00B822A3" w:rsidRDefault="00B822A3" w:rsidP="00B822A3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08714862" wp14:editId="1316DC42">
            <wp:extent cx="3891643" cy="1125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17617" cy="11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0315" w14:textId="2ED27197" w:rsidR="00EC0705" w:rsidRDefault="00415116" w:rsidP="00415116">
      <w:pPr>
        <w:jc w:val="center"/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6887413E" wp14:editId="2E06E25E">
            <wp:extent cx="4528458" cy="51777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-1" b="73800"/>
                    <a:stretch/>
                  </pic:blipFill>
                  <pic:spPr bwMode="auto">
                    <a:xfrm>
                      <a:off x="0" y="0"/>
                      <a:ext cx="4586113" cy="52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C8A77" wp14:editId="7CD9D09A">
            <wp:extent cx="4528185" cy="1534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92234"/>
                    <a:stretch/>
                  </pic:blipFill>
                  <pic:spPr bwMode="auto">
                    <a:xfrm>
                      <a:off x="0" y="0"/>
                      <a:ext cx="4891156" cy="16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B4D6" w14:textId="201AFF04" w:rsidR="007F4BE5" w:rsidRDefault="00B33C44" w:rsidP="005C064D">
      <w:pPr>
        <w:rPr>
          <w:lang w:val="nl-BE"/>
        </w:rPr>
      </w:pPr>
      <w:r>
        <w:rPr>
          <w:lang w:val="nl-BE"/>
        </w:rPr>
        <w:t>Hiermee kunnen we dus in een if statement uithalen in welke richting de counter aan het tellen is.</w:t>
      </w:r>
    </w:p>
    <w:bookmarkStart w:id="13" w:name="_MON_1674986341"/>
    <w:bookmarkEnd w:id="13"/>
    <w:p w14:paraId="1479893A" w14:textId="39222955" w:rsidR="0074560E" w:rsidRDefault="0074560E" w:rsidP="005C064D">
      <w:pPr>
        <w:rPr>
          <w:lang w:val="nl-BE"/>
        </w:rPr>
      </w:pPr>
      <w:r>
        <w:rPr>
          <w:lang w:val="nl-BE"/>
        </w:rPr>
        <w:object w:dxaOrig="9026" w:dyaOrig="3123" w14:anchorId="608EB58D">
          <v:shape id="_x0000_i1035" type="#_x0000_t75" style="width:451.2pt;height:156pt" o:ole="">
            <v:imagedata r:id="rId49" o:title=""/>
          </v:shape>
          <o:OLEObject Type="Embed" ProgID="Word.OpenDocumentText.12" ShapeID="_x0000_i1035" DrawAspect="Content" ObjectID="_1675768917" r:id="rId50"/>
        </w:object>
      </w:r>
    </w:p>
    <w:p w14:paraId="4BAB25A2" w14:textId="7AEB33C7" w:rsidR="0074560E" w:rsidRDefault="0074560E" w:rsidP="005C064D">
      <w:pPr>
        <w:rPr>
          <w:lang w:val="nl-BE"/>
        </w:rPr>
      </w:pPr>
      <w:r>
        <w:rPr>
          <w:lang w:val="nl-BE"/>
        </w:rPr>
        <w:t>Als we d</w:t>
      </w:r>
      <w:r w:rsidR="003210E7">
        <w:rPr>
          <w:lang w:val="nl-BE"/>
        </w:rPr>
        <w:t xml:space="preserve">it met het Energy Profile controleren komen we </w:t>
      </w:r>
      <w:r w:rsidR="00ED5192">
        <w:rPr>
          <w:lang w:val="nl-BE"/>
        </w:rPr>
        <w:t xml:space="preserve">de onderstaande afbeelding uit. We zien dat de klok nog veel te snel gaat </w:t>
      </w:r>
      <w:r w:rsidR="00CE6C1F">
        <w:rPr>
          <w:lang w:val="nl-BE"/>
        </w:rPr>
        <w:t>en de leds daardoor niet echt uitgaan</w:t>
      </w:r>
      <w:r w:rsidR="00C22BBE">
        <w:rPr>
          <w:lang w:val="nl-BE"/>
        </w:rPr>
        <w:t xml:space="preserve">, we zullen </w:t>
      </w:r>
      <w:r w:rsidR="00CE6C1F">
        <w:rPr>
          <w:lang w:val="nl-BE"/>
        </w:rPr>
        <w:t xml:space="preserve">de klok </w:t>
      </w:r>
      <w:r w:rsidR="00C22BBE">
        <w:rPr>
          <w:lang w:val="nl-BE"/>
        </w:rPr>
        <w:t xml:space="preserve"> dus trager laten lopen door de prescaler aan te passen</w:t>
      </w:r>
      <w:r w:rsidR="00CE6C1F">
        <w:rPr>
          <w:lang w:val="nl-BE"/>
        </w:rPr>
        <w:t>.</w:t>
      </w:r>
    </w:p>
    <w:p w14:paraId="2C2E590C" w14:textId="1C55E148" w:rsidR="00130921" w:rsidRDefault="00130921" w:rsidP="00130921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5D582379" wp14:editId="334D720A">
            <wp:extent cx="3592286" cy="183534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704" cy="18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45A6" w14:textId="4C66559B" w:rsidR="00130921" w:rsidRDefault="00130921" w:rsidP="00130921">
      <w:pPr>
        <w:jc w:val="left"/>
        <w:rPr>
          <w:lang w:val="nl-BE"/>
        </w:rPr>
      </w:pPr>
    </w:p>
    <w:p w14:paraId="0CEF0BEE" w14:textId="117A4EEA" w:rsidR="00316578" w:rsidRDefault="00D74653" w:rsidP="00130921">
      <w:pPr>
        <w:jc w:val="left"/>
        <w:rPr>
          <w:lang w:val="nl-BE"/>
        </w:rPr>
      </w:pPr>
      <w:r>
        <w:rPr>
          <w:lang w:val="nl-BE"/>
        </w:rPr>
        <w:t xml:space="preserve">Een aantal afbeeldingen terug zien we dat de prescaler kan worden aangepast in </w:t>
      </w:r>
      <w:r w:rsidR="0000770F">
        <w:rPr>
          <w:lang w:val="nl-BE"/>
        </w:rPr>
        <w:t xml:space="preserve">het TIMERN_CTRL register. </w:t>
      </w:r>
      <w:r w:rsidR="00833BD0">
        <w:rPr>
          <w:lang w:val="nl-BE"/>
        </w:rPr>
        <w:t>De keuze is als volgt:</w:t>
      </w:r>
    </w:p>
    <w:p w14:paraId="1C321072" w14:textId="070EE446" w:rsidR="00833BD0" w:rsidRDefault="00833BD0" w:rsidP="00833BD0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4832D4F0" wp14:editId="19AFAEBC">
            <wp:extent cx="4746172" cy="18159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51887" cy="18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18E9" w14:textId="696FB623" w:rsidR="00833BD0" w:rsidRDefault="00833BD0" w:rsidP="00833BD0">
      <w:pPr>
        <w:jc w:val="center"/>
        <w:rPr>
          <w:lang w:val="nl-BE"/>
        </w:rPr>
      </w:pPr>
    </w:p>
    <w:p w14:paraId="7DAB47C6" w14:textId="4126C32F" w:rsidR="00833BD0" w:rsidRDefault="00B729CE" w:rsidP="00833BD0">
      <w:pPr>
        <w:jc w:val="left"/>
        <w:rPr>
          <w:lang w:val="nl-BE"/>
        </w:rPr>
      </w:pPr>
      <w:r>
        <w:rPr>
          <w:lang w:val="nl-BE"/>
        </w:rPr>
        <w:lastRenderedPageBreak/>
        <w:t>We zetten bijvoorbeeld</w:t>
      </w:r>
      <w:r w:rsidR="00E21B3F">
        <w:rPr>
          <w:lang w:val="nl-BE"/>
        </w:rPr>
        <w:t xml:space="preserve"> de value op 5. We doen dit door het gehele prescale veld op 0 te plaatsen en dat hier 5 in te vullen</w:t>
      </w:r>
      <w:r w:rsidR="005D66B7">
        <w:rPr>
          <w:lang w:val="nl-BE"/>
        </w:rPr>
        <w:t>.</w:t>
      </w:r>
    </w:p>
    <w:bookmarkStart w:id="14" w:name="_MON_1674988004"/>
    <w:bookmarkEnd w:id="14"/>
    <w:p w14:paraId="071AB6D2" w14:textId="4DD64EBC" w:rsidR="005D66B7" w:rsidRDefault="005D66B7" w:rsidP="00833BD0">
      <w:pPr>
        <w:jc w:val="left"/>
        <w:rPr>
          <w:lang w:val="nl-BE"/>
        </w:rPr>
      </w:pPr>
      <w:r>
        <w:rPr>
          <w:lang w:val="nl-BE"/>
        </w:rPr>
        <w:object w:dxaOrig="9026" w:dyaOrig="631" w14:anchorId="1EA847C4">
          <v:shape id="_x0000_i1036" type="#_x0000_t75" style="width:451.2pt;height:31.8pt" o:ole="">
            <v:imagedata r:id="rId53" o:title=""/>
          </v:shape>
          <o:OLEObject Type="Embed" ProgID="Word.OpenDocumentText.12" ShapeID="_x0000_i1036" DrawAspect="Content" ObjectID="_1675768918" r:id="rId54"/>
        </w:object>
      </w:r>
    </w:p>
    <w:p w14:paraId="31975565" w14:textId="4C8E081C" w:rsidR="005D66B7" w:rsidRDefault="00A43C04" w:rsidP="00A43C04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5B3AB3FB" wp14:editId="3A13DB13">
            <wp:extent cx="2950029" cy="234389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954986" cy="23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E519" w14:textId="190B346E" w:rsidR="00F97C50" w:rsidRDefault="00F97C50" w:rsidP="00A43C04">
      <w:pPr>
        <w:jc w:val="center"/>
        <w:rPr>
          <w:lang w:val="nl-BE"/>
        </w:rPr>
      </w:pPr>
    </w:p>
    <w:p w14:paraId="5DE70E1E" w14:textId="4EFA571D" w:rsidR="00F97C50" w:rsidRDefault="00F97C50" w:rsidP="00F97C50">
      <w:pPr>
        <w:pStyle w:val="Heading3"/>
        <w:rPr>
          <w:lang w:val="nl-BE"/>
        </w:rPr>
      </w:pPr>
      <w:r>
        <w:rPr>
          <w:lang w:val="nl-BE"/>
        </w:rPr>
        <w:t>Berekening</w:t>
      </w:r>
    </w:p>
    <w:p w14:paraId="22CF6D94" w14:textId="604C6590" w:rsidR="005B2363" w:rsidRDefault="005B2363" w:rsidP="00A43C04">
      <w:pPr>
        <w:jc w:val="center"/>
        <w:rPr>
          <w:lang w:val="nl-BE"/>
        </w:rPr>
      </w:pPr>
    </w:p>
    <w:p w14:paraId="6DE12B10" w14:textId="4DAA93F4" w:rsidR="005B2363" w:rsidRDefault="00F97C50" w:rsidP="00F97C50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EA65110" wp14:editId="4DE9B121">
            <wp:extent cx="1790810" cy="231865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794947" cy="23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D6A7" w14:textId="25A80C34" w:rsidR="00F97C50" w:rsidRDefault="00F97C50" w:rsidP="00F97C50">
      <w:pPr>
        <w:jc w:val="left"/>
        <w:rPr>
          <w:lang w:val="nl-BE"/>
        </w:rPr>
      </w:pPr>
      <w:r>
        <w:rPr>
          <w:lang w:val="nl-BE"/>
        </w:rPr>
        <w:t>Op de afbeelding is de pre</w:t>
      </w:r>
      <w:r w:rsidR="00F3234E">
        <w:rPr>
          <w:lang w:val="nl-BE"/>
        </w:rPr>
        <w:t xml:space="preserve">scale gezet op DIV512. </w:t>
      </w:r>
      <w:r w:rsidR="008B7632">
        <w:rPr>
          <w:lang w:val="nl-BE"/>
        </w:rPr>
        <w:t xml:space="preserve">We zien dat de tijd voor een cycle gelijk is aan </w:t>
      </w:r>
      <m:oMath>
        <m:r>
          <w:rPr>
            <w:rFonts w:ascii="Cambria Math" w:hAnsi="Cambria Math"/>
            <w:lang w:val="nl-BE"/>
          </w:rPr>
          <m:t>≈3,67s</m:t>
        </m:r>
      </m:oMath>
      <w:r w:rsidR="00487FE1">
        <w:rPr>
          <w:lang w:val="nl-BE"/>
        </w:rPr>
        <w:t>. We weten dat een cycle bestaat uit de klok die tot het maximum telt (50</w:t>
      </w:r>
      <w:r w:rsidR="00C35295">
        <w:rPr>
          <w:lang w:val="nl-BE"/>
        </w:rPr>
        <w:t>.000) en dan terug tot 0.</w:t>
      </w:r>
    </w:p>
    <w:p w14:paraId="1E5A5C6C" w14:textId="63DE44E0" w:rsidR="000F207F" w:rsidRPr="000F207F" w:rsidRDefault="00C35295" w:rsidP="00F97C50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>1 cycle=2⋅50000</m:t>
        </m:r>
      </m:oMath>
      <w:r w:rsidR="000F207F">
        <w:rPr>
          <w:lang w:val="nl-BE"/>
        </w:rPr>
        <w:t xml:space="preserve"> </w:t>
      </w:r>
    </w:p>
    <w:p w14:paraId="4D2C73FC" w14:textId="45F034C1" w:rsidR="003C58D5" w:rsidRDefault="000F207F" w:rsidP="00F97C50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 xml:space="preserve">                =10000</m:t>
        </m:r>
      </m:oMath>
      <w:r w:rsidR="003C58D5">
        <w:rPr>
          <w:lang w:val="nl-BE"/>
        </w:rPr>
        <w:t xml:space="preserve"> </w:t>
      </w:r>
      <w:r w:rsidR="00C45024">
        <w:rPr>
          <w:lang w:val="nl-BE"/>
        </w:rPr>
        <w:t>klokflanken</w:t>
      </w:r>
    </w:p>
    <w:p w14:paraId="3AE8E169" w14:textId="129689A5" w:rsidR="00C35295" w:rsidRPr="00C95836" w:rsidRDefault="000F207F" w:rsidP="00F97C50">
      <w:pPr>
        <w:jc w:val="left"/>
        <w:rPr>
          <w:lang w:val="nl-BE"/>
        </w:rPr>
      </w:pPr>
      <w:r>
        <w:rPr>
          <w:lang w:val="nl-BE"/>
        </w:rPr>
        <w:t xml:space="preserve">  </w:t>
      </w:r>
      <m:oMath>
        <m:r>
          <w:rPr>
            <w:rFonts w:ascii="Cambria Math" w:hAnsi="Cambria Math"/>
            <w:lang w:val="nl-BE"/>
          </w:rPr>
          <m:t>tijd tussen flank=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3.67s</m:t>
            </m:r>
          </m:num>
          <m:den>
            <m:r>
              <w:rPr>
                <w:rFonts w:ascii="Cambria Math" w:hAnsi="Cambria Math"/>
                <w:lang w:val="nl-BE"/>
              </w:rPr>
              <m:t>10000</m:t>
            </m:r>
          </m:den>
        </m:f>
        <m:r>
          <w:rPr>
            <w:rFonts w:ascii="Cambria Math" w:hAnsi="Cambria Math"/>
            <w:lang w:val="nl-BE"/>
          </w:rPr>
          <m:t>=0,000367s</m:t>
        </m:r>
      </m:oMath>
    </w:p>
    <w:p w14:paraId="4A777906" w14:textId="13AE56EF" w:rsidR="00C95836" w:rsidRPr="00C95836" w:rsidRDefault="00C95836" w:rsidP="00F97C50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>Frequentie=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0,000367</m:t>
            </m:r>
          </m:den>
        </m:f>
        <m:r>
          <w:rPr>
            <w:rFonts w:ascii="Cambria Math" w:hAnsi="Cambria Math"/>
            <w:lang w:val="nl-BE"/>
          </w:rPr>
          <m:t>=2724,8Hz</m:t>
        </m:r>
      </m:oMath>
      <w:r w:rsidR="001B5E3C">
        <w:rPr>
          <w:lang w:val="nl-BE"/>
        </w:rPr>
        <w:t xml:space="preserve"> </w:t>
      </w:r>
    </w:p>
    <w:p w14:paraId="6D6243D0" w14:textId="5790EC47" w:rsidR="00833BD0" w:rsidRDefault="00AA542C" w:rsidP="00130921">
      <w:pPr>
        <w:jc w:val="left"/>
        <w:rPr>
          <w:lang w:val="nl-BE"/>
        </w:rPr>
      </w:pPr>
      <m:oMath>
        <m:r>
          <w:rPr>
            <w:rFonts w:ascii="Cambria Math" w:hAnsi="Cambria Math"/>
            <w:lang w:val="nl-BE"/>
          </w:rPr>
          <m:t>Frequenti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e</m:t>
            </m:r>
          </m:e>
          <m:sub>
            <m:r>
              <w:rPr>
                <w:rFonts w:ascii="Cambria Math" w:hAnsi="Cambria Math"/>
                <w:lang w:val="nl-BE"/>
              </w:rPr>
              <m:t>origineel</m:t>
            </m:r>
          </m:sub>
        </m:sSub>
        <m:r>
          <w:rPr>
            <w:rFonts w:ascii="Cambria Math" w:hAnsi="Cambria Math"/>
            <w:lang w:val="nl-BE"/>
          </w:rPr>
          <m:t>=2724,8Hz⋅512=1.395MHz</m:t>
        </m:r>
      </m:oMath>
      <w:r w:rsidR="009B053C">
        <w:rPr>
          <w:lang w:val="nl-BE"/>
        </w:rPr>
        <w:t xml:space="preserve"> </w:t>
      </w:r>
    </w:p>
    <w:p w14:paraId="6DC543D2" w14:textId="5C7155C2" w:rsidR="00A44949" w:rsidRDefault="00A44949" w:rsidP="00A44949">
      <w:pPr>
        <w:pStyle w:val="Heading1"/>
        <w:rPr>
          <w:lang w:val="nl-BE"/>
        </w:rPr>
      </w:pPr>
      <w:r>
        <w:rPr>
          <w:lang w:val="nl-BE"/>
        </w:rPr>
        <w:lastRenderedPageBreak/>
        <w:t>Oefening 2</w:t>
      </w:r>
    </w:p>
    <w:p w14:paraId="02F3CB85" w14:textId="0D929AA1" w:rsidR="00A44949" w:rsidRPr="00A44949" w:rsidRDefault="00621103" w:rsidP="00A44949">
      <w:pPr>
        <w:rPr>
          <w:lang w:val="nl-BE"/>
        </w:rPr>
      </w:pPr>
      <w:r>
        <w:rPr>
          <w:noProof/>
        </w:rPr>
        <w:drawing>
          <wp:inline distT="0" distB="0" distL="0" distR="0" wp14:anchorId="71A01D29" wp14:editId="268B9A78">
            <wp:extent cx="35909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949" w:rsidRPr="00A449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730C6" w14:textId="77777777" w:rsidR="008857E1" w:rsidRDefault="008857E1" w:rsidP="00BB2161">
      <w:r>
        <w:separator/>
      </w:r>
    </w:p>
  </w:endnote>
  <w:endnote w:type="continuationSeparator" w:id="0">
    <w:p w14:paraId="307DE76E" w14:textId="77777777" w:rsidR="008857E1" w:rsidRDefault="008857E1" w:rsidP="00BB2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B3120" w14:textId="77777777" w:rsidR="00076DC3" w:rsidRDefault="00532074" w:rsidP="00076DC3">
    <w:pPr>
      <w:pStyle w:val="Footer"/>
      <w:pBdr>
        <w:top w:val="single" w:sz="4" w:space="1" w:color="D9D9D9" w:themeColor="background1" w:themeShade="D9"/>
      </w:pBdr>
    </w:pPr>
    <w:r>
      <w:tab/>
      <w:t>UA-TI</w:t>
    </w:r>
    <w:r>
      <w:tab/>
    </w:r>
    <w:r w:rsidR="00FF445E">
      <w:t>4</w:t>
    </w:r>
    <w:r w:rsidR="00F63A3F">
      <w:t>-</w:t>
    </w:r>
    <w:r w:rsidR="00FF445E">
      <w:t>Wetenschappelijk project</w:t>
    </w:r>
  </w:p>
  <w:p w14:paraId="6EC84C53" w14:textId="77777777" w:rsidR="00076DC3" w:rsidRDefault="0007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AECC2" w14:textId="77777777" w:rsidR="008857E1" w:rsidRDefault="008857E1" w:rsidP="00BB2161">
      <w:r>
        <w:separator/>
      </w:r>
    </w:p>
  </w:footnote>
  <w:footnote w:type="continuationSeparator" w:id="0">
    <w:p w14:paraId="1515796C" w14:textId="77777777" w:rsidR="008857E1" w:rsidRDefault="008857E1" w:rsidP="00BB2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504C0" w14:textId="62F93869" w:rsidR="00BB2161" w:rsidRPr="00BB2161" w:rsidRDefault="0012612E" w:rsidP="00BB2161">
    <w:pPr>
      <w:pStyle w:val="Header"/>
      <w:pBdr>
        <w:bottom w:val="single" w:sz="4" w:space="1" w:color="D9D9D9" w:themeColor="background1" w:themeShade="D9"/>
      </w:pBdr>
      <w:jc w:val="left"/>
      <w:rPr>
        <w:b/>
        <w:bCs/>
      </w:rPr>
    </w:pPr>
    <w:r>
      <w:rPr>
        <w:color w:val="7F7F7F" w:themeColor="background1" w:themeShade="7F"/>
        <w:spacing w:val="60"/>
      </w:rPr>
      <w:fldChar w:fldCharType="begin"/>
    </w:r>
    <w:r>
      <w:rPr>
        <w:color w:val="7F7F7F" w:themeColor="background1" w:themeShade="7F"/>
        <w:spacing w:val="60"/>
      </w:rPr>
      <w:instrText xml:space="preserve"> STYLEREF  "Heading 1"  \* MERGEFORMAT </w:instrText>
    </w:r>
    <w:r w:rsidR="00A44949">
      <w:rPr>
        <w:color w:val="7F7F7F" w:themeColor="background1" w:themeShade="7F"/>
        <w:spacing w:val="60"/>
      </w:rPr>
      <w:fldChar w:fldCharType="separate"/>
    </w:r>
    <w:r w:rsidR="00621103">
      <w:rPr>
        <w:noProof/>
        <w:color w:val="7F7F7F" w:themeColor="background1" w:themeShade="7F"/>
        <w:spacing w:val="60"/>
      </w:rPr>
      <w:t>Oefening 2</w:t>
    </w:r>
    <w:r>
      <w:rPr>
        <w:color w:val="7F7F7F" w:themeColor="background1" w:themeShade="7F"/>
        <w:spacing w:val="60"/>
      </w:rPr>
      <w:fldChar w:fldCharType="end"/>
    </w:r>
    <w:r w:rsidR="00BB2161">
      <w:rPr>
        <w:color w:val="7F7F7F" w:themeColor="background1" w:themeShade="7F"/>
        <w:spacing w:val="60"/>
      </w:rPr>
      <w:tab/>
    </w:r>
    <w:r w:rsidR="00BB2161"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201580312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BB2161" w:rsidRPr="006B0415">
          <w:fldChar w:fldCharType="begin"/>
        </w:r>
        <w:r w:rsidR="00BB2161" w:rsidRPr="006B0415">
          <w:instrText xml:space="preserve"> PAGE   \* MERGEFORMAT </w:instrText>
        </w:r>
        <w:r w:rsidR="00BB2161" w:rsidRPr="006B0415">
          <w:fldChar w:fldCharType="separate"/>
        </w:r>
        <w:r w:rsidR="00BB2161" w:rsidRPr="006B0415">
          <w:rPr>
            <w:bCs/>
            <w:noProof/>
          </w:rPr>
          <w:t>2</w:t>
        </w:r>
        <w:r w:rsidR="00BB2161" w:rsidRPr="006B0415">
          <w:rPr>
            <w:b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49C"/>
    <w:multiLevelType w:val="hybridMultilevel"/>
    <w:tmpl w:val="4C048B7C"/>
    <w:lvl w:ilvl="0" w:tplc="2396A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6570"/>
    <w:multiLevelType w:val="multilevel"/>
    <w:tmpl w:val="95C67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405717"/>
    <w:multiLevelType w:val="multilevel"/>
    <w:tmpl w:val="6320583C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37296D"/>
    <w:multiLevelType w:val="hybridMultilevel"/>
    <w:tmpl w:val="64A6951C"/>
    <w:lvl w:ilvl="0" w:tplc="35FA2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B4811"/>
    <w:multiLevelType w:val="hybridMultilevel"/>
    <w:tmpl w:val="A51A4A10"/>
    <w:lvl w:ilvl="0" w:tplc="7238446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85EC4"/>
    <w:multiLevelType w:val="hybridMultilevel"/>
    <w:tmpl w:val="BC0A6C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E6ED2"/>
    <w:multiLevelType w:val="hybridMultilevel"/>
    <w:tmpl w:val="8D3CB980"/>
    <w:lvl w:ilvl="0" w:tplc="D5A0F162">
      <w:start w:val="1"/>
      <w:numFmt w:val="decimal"/>
      <w:lvlText w:val="%1)"/>
      <w:lvlJc w:val="left"/>
      <w:pPr>
        <w:ind w:left="1003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363" w:hanging="360"/>
      </w:pPr>
    </w:lvl>
    <w:lvl w:ilvl="2" w:tplc="0813001B" w:tentative="1">
      <w:start w:val="1"/>
      <w:numFmt w:val="lowerRoman"/>
      <w:lvlText w:val="%3."/>
      <w:lvlJc w:val="right"/>
      <w:pPr>
        <w:ind w:left="2083" w:hanging="180"/>
      </w:pPr>
    </w:lvl>
    <w:lvl w:ilvl="3" w:tplc="0813000F" w:tentative="1">
      <w:start w:val="1"/>
      <w:numFmt w:val="decimal"/>
      <w:lvlText w:val="%4."/>
      <w:lvlJc w:val="left"/>
      <w:pPr>
        <w:ind w:left="2803" w:hanging="360"/>
      </w:pPr>
    </w:lvl>
    <w:lvl w:ilvl="4" w:tplc="08130019" w:tentative="1">
      <w:start w:val="1"/>
      <w:numFmt w:val="lowerLetter"/>
      <w:lvlText w:val="%5."/>
      <w:lvlJc w:val="left"/>
      <w:pPr>
        <w:ind w:left="3523" w:hanging="360"/>
      </w:pPr>
    </w:lvl>
    <w:lvl w:ilvl="5" w:tplc="0813001B" w:tentative="1">
      <w:start w:val="1"/>
      <w:numFmt w:val="lowerRoman"/>
      <w:lvlText w:val="%6."/>
      <w:lvlJc w:val="right"/>
      <w:pPr>
        <w:ind w:left="4243" w:hanging="180"/>
      </w:pPr>
    </w:lvl>
    <w:lvl w:ilvl="6" w:tplc="0813000F" w:tentative="1">
      <w:start w:val="1"/>
      <w:numFmt w:val="decimal"/>
      <w:lvlText w:val="%7."/>
      <w:lvlJc w:val="left"/>
      <w:pPr>
        <w:ind w:left="4963" w:hanging="360"/>
      </w:pPr>
    </w:lvl>
    <w:lvl w:ilvl="7" w:tplc="08130019" w:tentative="1">
      <w:start w:val="1"/>
      <w:numFmt w:val="lowerLetter"/>
      <w:lvlText w:val="%8."/>
      <w:lvlJc w:val="left"/>
      <w:pPr>
        <w:ind w:left="5683" w:hanging="360"/>
      </w:pPr>
    </w:lvl>
    <w:lvl w:ilvl="8" w:tplc="081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8F74719"/>
    <w:multiLevelType w:val="hybridMultilevel"/>
    <w:tmpl w:val="B858873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C15DD"/>
    <w:multiLevelType w:val="hybridMultilevel"/>
    <w:tmpl w:val="9F0881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B58FF"/>
    <w:multiLevelType w:val="hybridMultilevel"/>
    <w:tmpl w:val="99AE0D0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6569F"/>
    <w:multiLevelType w:val="hybridMultilevel"/>
    <w:tmpl w:val="781893B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6"/>
  </w:num>
  <w:num w:numId="14">
    <w:abstractNumId w:val="6"/>
  </w:num>
  <w:num w:numId="15">
    <w:abstractNumId w:val="3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98"/>
    <w:rsid w:val="00005481"/>
    <w:rsid w:val="0000770F"/>
    <w:rsid w:val="0000793D"/>
    <w:rsid w:val="00012618"/>
    <w:rsid w:val="00017040"/>
    <w:rsid w:val="00026931"/>
    <w:rsid w:val="00030A20"/>
    <w:rsid w:val="00034971"/>
    <w:rsid w:val="00036741"/>
    <w:rsid w:val="00041E47"/>
    <w:rsid w:val="000566DB"/>
    <w:rsid w:val="00062EA3"/>
    <w:rsid w:val="0007119A"/>
    <w:rsid w:val="00073761"/>
    <w:rsid w:val="00076DC3"/>
    <w:rsid w:val="00085A57"/>
    <w:rsid w:val="00087A9A"/>
    <w:rsid w:val="00096A1F"/>
    <w:rsid w:val="000A18A9"/>
    <w:rsid w:val="000A25A8"/>
    <w:rsid w:val="000B2F63"/>
    <w:rsid w:val="000B3FE9"/>
    <w:rsid w:val="000B65FE"/>
    <w:rsid w:val="000C44A5"/>
    <w:rsid w:val="000D07C2"/>
    <w:rsid w:val="000D2CA2"/>
    <w:rsid w:val="000D78A0"/>
    <w:rsid w:val="000E37F3"/>
    <w:rsid w:val="000F207F"/>
    <w:rsid w:val="000F7C47"/>
    <w:rsid w:val="00101DCF"/>
    <w:rsid w:val="0010555B"/>
    <w:rsid w:val="00110EAB"/>
    <w:rsid w:val="00112917"/>
    <w:rsid w:val="001216ED"/>
    <w:rsid w:val="001225C4"/>
    <w:rsid w:val="0012612E"/>
    <w:rsid w:val="00130423"/>
    <w:rsid w:val="00130921"/>
    <w:rsid w:val="00140566"/>
    <w:rsid w:val="00173EB0"/>
    <w:rsid w:val="001750F5"/>
    <w:rsid w:val="001765CD"/>
    <w:rsid w:val="00180E1B"/>
    <w:rsid w:val="00184AF0"/>
    <w:rsid w:val="0019699B"/>
    <w:rsid w:val="00196B01"/>
    <w:rsid w:val="001970A8"/>
    <w:rsid w:val="001977DA"/>
    <w:rsid w:val="001A3581"/>
    <w:rsid w:val="001A6917"/>
    <w:rsid w:val="001B145E"/>
    <w:rsid w:val="001B5E3C"/>
    <w:rsid w:val="001B62E6"/>
    <w:rsid w:val="001C0BC7"/>
    <w:rsid w:val="001C21DF"/>
    <w:rsid w:val="001C60B1"/>
    <w:rsid w:val="001D257A"/>
    <w:rsid w:val="001E0004"/>
    <w:rsid w:val="001F1115"/>
    <w:rsid w:val="001F532F"/>
    <w:rsid w:val="002000CB"/>
    <w:rsid w:val="00205BD9"/>
    <w:rsid w:val="00206EEA"/>
    <w:rsid w:val="00212DAF"/>
    <w:rsid w:val="002200B7"/>
    <w:rsid w:val="00221849"/>
    <w:rsid w:val="0023159C"/>
    <w:rsid w:val="002345B7"/>
    <w:rsid w:val="00247A53"/>
    <w:rsid w:val="00250134"/>
    <w:rsid w:val="00252C88"/>
    <w:rsid w:val="00260967"/>
    <w:rsid w:val="00266179"/>
    <w:rsid w:val="0026647F"/>
    <w:rsid w:val="00271107"/>
    <w:rsid w:val="00272ACF"/>
    <w:rsid w:val="00273B2B"/>
    <w:rsid w:val="00295CD6"/>
    <w:rsid w:val="002A5553"/>
    <w:rsid w:val="002B1337"/>
    <w:rsid w:val="002B2BF4"/>
    <w:rsid w:val="002B2E2E"/>
    <w:rsid w:val="002C3E8F"/>
    <w:rsid w:val="002C42FD"/>
    <w:rsid w:val="002C7851"/>
    <w:rsid w:val="002C7C26"/>
    <w:rsid w:val="002D2412"/>
    <w:rsid w:val="002D4E11"/>
    <w:rsid w:val="002F2DF7"/>
    <w:rsid w:val="002F4BEA"/>
    <w:rsid w:val="00303BC4"/>
    <w:rsid w:val="003041F1"/>
    <w:rsid w:val="00312522"/>
    <w:rsid w:val="00315835"/>
    <w:rsid w:val="00316578"/>
    <w:rsid w:val="00317C5C"/>
    <w:rsid w:val="003210E7"/>
    <w:rsid w:val="003262E0"/>
    <w:rsid w:val="003412C6"/>
    <w:rsid w:val="00342284"/>
    <w:rsid w:val="003472A7"/>
    <w:rsid w:val="00351A5D"/>
    <w:rsid w:val="003534F0"/>
    <w:rsid w:val="00354523"/>
    <w:rsid w:val="00355C41"/>
    <w:rsid w:val="0035645F"/>
    <w:rsid w:val="00357200"/>
    <w:rsid w:val="0036042B"/>
    <w:rsid w:val="00360FED"/>
    <w:rsid w:val="0036680F"/>
    <w:rsid w:val="0036725D"/>
    <w:rsid w:val="0037523A"/>
    <w:rsid w:val="00375B67"/>
    <w:rsid w:val="00376A46"/>
    <w:rsid w:val="0038264A"/>
    <w:rsid w:val="003838A6"/>
    <w:rsid w:val="00393954"/>
    <w:rsid w:val="00394C51"/>
    <w:rsid w:val="003A666A"/>
    <w:rsid w:val="003B1860"/>
    <w:rsid w:val="003C57AC"/>
    <w:rsid w:val="003C58D5"/>
    <w:rsid w:val="003C70F7"/>
    <w:rsid w:val="003D231D"/>
    <w:rsid w:val="003D2E74"/>
    <w:rsid w:val="003D3114"/>
    <w:rsid w:val="003E211F"/>
    <w:rsid w:val="004130A1"/>
    <w:rsid w:val="00415116"/>
    <w:rsid w:val="00417CEE"/>
    <w:rsid w:val="00420456"/>
    <w:rsid w:val="0042660D"/>
    <w:rsid w:val="00426990"/>
    <w:rsid w:val="004276FC"/>
    <w:rsid w:val="00437500"/>
    <w:rsid w:val="00440107"/>
    <w:rsid w:val="00446A5C"/>
    <w:rsid w:val="00450510"/>
    <w:rsid w:val="00474347"/>
    <w:rsid w:val="00475A1E"/>
    <w:rsid w:val="004777D8"/>
    <w:rsid w:val="00487FE1"/>
    <w:rsid w:val="0049708D"/>
    <w:rsid w:val="004A0F71"/>
    <w:rsid w:val="004A18AC"/>
    <w:rsid w:val="004A332B"/>
    <w:rsid w:val="004B2CEE"/>
    <w:rsid w:val="004B7A12"/>
    <w:rsid w:val="004B7AC3"/>
    <w:rsid w:val="004F5BD9"/>
    <w:rsid w:val="0050084B"/>
    <w:rsid w:val="00501D7D"/>
    <w:rsid w:val="00510D4A"/>
    <w:rsid w:val="00511605"/>
    <w:rsid w:val="00532074"/>
    <w:rsid w:val="005338E7"/>
    <w:rsid w:val="0053509C"/>
    <w:rsid w:val="005462EA"/>
    <w:rsid w:val="00552391"/>
    <w:rsid w:val="00555C6A"/>
    <w:rsid w:val="0056244E"/>
    <w:rsid w:val="00570A22"/>
    <w:rsid w:val="0057185E"/>
    <w:rsid w:val="0057510E"/>
    <w:rsid w:val="005818B4"/>
    <w:rsid w:val="005A4C48"/>
    <w:rsid w:val="005A4EA8"/>
    <w:rsid w:val="005B2363"/>
    <w:rsid w:val="005C064D"/>
    <w:rsid w:val="005C424B"/>
    <w:rsid w:val="005C7514"/>
    <w:rsid w:val="005C7587"/>
    <w:rsid w:val="005D66B7"/>
    <w:rsid w:val="005D6F09"/>
    <w:rsid w:val="005E3F8D"/>
    <w:rsid w:val="005F5384"/>
    <w:rsid w:val="005F5A42"/>
    <w:rsid w:val="005F6A56"/>
    <w:rsid w:val="006074EC"/>
    <w:rsid w:val="006122B3"/>
    <w:rsid w:val="00612ABE"/>
    <w:rsid w:val="006137F8"/>
    <w:rsid w:val="006204A3"/>
    <w:rsid w:val="00621103"/>
    <w:rsid w:val="00633150"/>
    <w:rsid w:val="00634315"/>
    <w:rsid w:val="0063481D"/>
    <w:rsid w:val="00643590"/>
    <w:rsid w:val="006474A6"/>
    <w:rsid w:val="00655ADC"/>
    <w:rsid w:val="00661712"/>
    <w:rsid w:val="006717C4"/>
    <w:rsid w:val="00672A45"/>
    <w:rsid w:val="00672B7E"/>
    <w:rsid w:val="00676FF6"/>
    <w:rsid w:val="00685820"/>
    <w:rsid w:val="00691462"/>
    <w:rsid w:val="006B0415"/>
    <w:rsid w:val="006B48F4"/>
    <w:rsid w:val="006C69AB"/>
    <w:rsid w:val="006D344F"/>
    <w:rsid w:val="006D37AD"/>
    <w:rsid w:val="006D37FA"/>
    <w:rsid w:val="006D3909"/>
    <w:rsid w:val="006D779F"/>
    <w:rsid w:val="006E5EDA"/>
    <w:rsid w:val="006F5D98"/>
    <w:rsid w:val="007123ED"/>
    <w:rsid w:val="007124E3"/>
    <w:rsid w:val="0071361D"/>
    <w:rsid w:val="0071367D"/>
    <w:rsid w:val="007173B4"/>
    <w:rsid w:val="00722065"/>
    <w:rsid w:val="0073646D"/>
    <w:rsid w:val="0074560E"/>
    <w:rsid w:val="00746605"/>
    <w:rsid w:val="0076479E"/>
    <w:rsid w:val="0076559E"/>
    <w:rsid w:val="00780835"/>
    <w:rsid w:val="00782908"/>
    <w:rsid w:val="00791569"/>
    <w:rsid w:val="007A4DBC"/>
    <w:rsid w:val="007A66D7"/>
    <w:rsid w:val="007A6D0E"/>
    <w:rsid w:val="007B3C56"/>
    <w:rsid w:val="007B66FA"/>
    <w:rsid w:val="007C15D1"/>
    <w:rsid w:val="007C1A38"/>
    <w:rsid w:val="007D5972"/>
    <w:rsid w:val="007D7201"/>
    <w:rsid w:val="007F037B"/>
    <w:rsid w:val="007F29F2"/>
    <w:rsid w:val="007F4BE5"/>
    <w:rsid w:val="008043EB"/>
    <w:rsid w:val="00806F7C"/>
    <w:rsid w:val="00811EB0"/>
    <w:rsid w:val="008170A9"/>
    <w:rsid w:val="00821CA5"/>
    <w:rsid w:val="00821E6F"/>
    <w:rsid w:val="008260A8"/>
    <w:rsid w:val="00833BD0"/>
    <w:rsid w:val="008414C7"/>
    <w:rsid w:val="00841502"/>
    <w:rsid w:val="0085453F"/>
    <w:rsid w:val="008857E1"/>
    <w:rsid w:val="00890473"/>
    <w:rsid w:val="008920B2"/>
    <w:rsid w:val="008A44CF"/>
    <w:rsid w:val="008A6172"/>
    <w:rsid w:val="008B7632"/>
    <w:rsid w:val="008C466F"/>
    <w:rsid w:val="008C5F9E"/>
    <w:rsid w:val="008C6D35"/>
    <w:rsid w:val="008D3FF7"/>
    <w:rsid w:val="008D47B2"/>
    <w:rsid w:val="008D771D"/>
    <w:rsid w:val="008E709E"/>
    <w:rsid w:val="008F3260"/>
    <w:rsid w:val="008F537A"/>
    <w:rsid w:val="00907D94"/>
    <w:rsid w:val="00925476"/>
    <w:rsid w:val="0092557E"/>
    <w:rsid w:val="00925BFF"/>
    <w:rsid w:val="009309CE"/>
    <w:rsid w:val="00936525"/>
    <w:rsid w:val="0094167D"/>
    <w:rsid w:val="00942578"/>
    <w:rsid w:val="00965BBA"/>
    <w:rsid w:val="00966A2A"/>
    <w:rsid w:val="009745B1"/>
    <w:rsid w:val="009903C6"/>
    <w:rsid w:val="009B053C"/>
    <w:rsid w:val="009B18E2"/>
    <w:rsid w:val="009B4703"/>
    <w:rsid w:val="009B699F"/>
    <w:rsid w:val="009C0C02"/>
    <w:rsid w:val="009D1D3E"/>
    <w:rsid w:val="009E0FF4"/>
    <w:rsid w:val="009E19E3"/>
    <w:rsid w:val="009E4E92"/>
    <w:rsid w:val="009E5406"/>
    <w:rsid w:val="009E7A05"/>
    <w:rsid w:val="009F0059"/>
    <w:rsid w:val="009F1396"/>
    <w:rsid w:val="00A010DE"/>
    <w:rsid w:val="00A0730F"/>
    <w:rsid w:val="00A16072"/>
    <w:rsid w:val="00A2084F"/>
    <w:rsid w:val="00A224DB"/>
    <w:rsid w:val="00A27B79"/>
    <w:rsid w:val="00A3364E"/>
    <w:rsid w:val="00A36220"/>
    <w:rsid w:val="00A37EF1"/>
    <w:rsid w:val="00A413C3"/>
    <w:rsid w:val="00A4210D"/>
    <w:rsid w:val="00A43C04"/>
    <w:rsid w:val="00A44949"/>
    <w:rsid w:val="00A4763C"/>
    <w:rsid w:val="00A542DA"/>
    <w:rsid w:val="00A6011A"/>
    <w:rsid w:val="00A71BE2"/>
    <w:rsid w:val="00A776F4"/>
    <w:rsid w:val="00A8137A"/>
    <w:rsid w:val="00A84709"/>
    <w:rsid w:val="00A9100B"/>
    <w:rsid w:val="00A94389"/>
    <w:rsid w:val="00AA225A"/>
    <w:rsid w:val="00AA542C"/>
    <w:rsid w:val="00AB43C9"/>
    <w:rsid w:val="00AB5A48"/>
    <w:rsid w:val="00AC0266"/>
    <w:rsid w:val="00AC17B9"/>
    <w:rsid w:val="00AD6DC5"/>
    <w:rsid w:val="00AE1D1C"/>
    <w:rsid w:val="00AE2A7D"/>
    <w:rsid w:val="00AE3CAF"/>
    <w:rsid w:val="00AE7D70"/>
    <w:rsid w:val="00AF6C7D"/>
    <w:rsid w:val="00B039F8"/>
    <w:rsid w:val="00B0481D"/>
    <w:rsid w:val="00B115DC"/>
    <w:rsid w:val="00B205F8"/>
    <w:rsid w:val="00B24C69"/>
    <w:rsid w:val="00B261D9"/>
    <w:rsid w:val="00B33C44"/>
    <w:rsid w:val="00B40CA0"/>
    <w:rsid w:val="00B40CD7"/>
    <w:rsid w:val="00B53ADE"/>
    <w:rsid w:val="00B6133B"/>
    <w:rsid w:val="00B729CE"/>
    <w:rsid w:val="00B806F2"/>
    <w:rsid w:val="00B822A3"/>
    <w:rsid w:val="00B9006A"/>
    <w:rsid w:val="00BA0D68"/>
    <w:rsid w:val="00BA381E"/>
    <w:rsid w:val="00BA692D"/>
    <w:rsid w:val="00BB2161"/>
    <w:rsid w:val="00BB3685"/>
    <w:rsid w:val="00BB4B20"/>
    <w:rsid w:val="00BC24C8"/>
    <w:rsid w:val="00BC3093"/>
    <w:rsid w:val="00BC5D40"/>
    <w:rsid w:val="00BD287C"/>
    <w:rsid w:val="00BD326E"/>
    <w:rsid w:val="00BD33BF"/>
    <w:rsid w:val="00BE0D18"/>
    <w:rsid w:val="00BE4530"/>
    <w:rsid w:val="00BE5167"/>
    <w:rsid w:val="00BF33CD"/>
    <w:rsid w:val="00C039F5"/>
    <w:rsid w:val="00C048B8"/>
    <w:rsid w:val="00C06ED4"/>
    <w:rsid w:val="00C07A41"/>
    <w:rsid w:val="00C12D7C"/>
    <w:rsid w:val="00C152AD"/>
    <w:rsid w:val="00C22BBE"/>
    <w:rsid w:val="00C26BE5"/>
    <w:rsid w:val="00C312B1"/>
    <w:rsid w:val="00C32221"/>
    <w:rsid w:val="00C32B5A"/>
    <w:rsid w:val="00C35295"/>
    <w:rsid w:val="00C4033A"/>
    <w:rsid w:val="00C45024"/>
    <w:rsid w:val="00C45DEF"/>
    <w:rsid w:val="00C522AA"/>
    <w:rsid w:val="00C579A2"/>
    <w:rsid w:val="00C60E4C"/>
    <w:rsid w:val="00C641FA"/>
    <w:rsid w:val="00C70F83"/>
    <w:rsid w:val="00C72105"/>
    <w:rsid w:val="00C76B6C"/>
    <w:rsid w:val="00C835CA"/>
    <w:rsid w:val="00C8665A"/>
    <w:rsid w:val="00C9005D"/>
    <w:rsid w:val="00C95836"/>
    <w:rsid w:val="00CA43BF"/>
    <w:rsid w:val="00CB6C87"/>
    <w:rsid w:val="00CC66AB"/>
    <w:rsid w:val="00CD4AE1"/>
    <w:rsid w:val="00CD54C1"/>
    <w:rsid w:val="00CD6ABC"/>
    <w:rsid w:val="00CE1116"/>
    <w:rsid w:val="00CE2B62"/>
    <w:rsid w:val="00CE6C1F"/>
    <w:rsid w:val="00CF488C"/>
    <w:rsid w:val="00CF4E49"/>
    <w:rsid w:val="00CF5845"/>
    <w:rsid w:val="00D00C91"/>
    <w:rsid w:val="00D01C76"/>
    <w:rsid w:val="00D03515"/>
    <w:rsid w:val="00D05787"/>
    <w:rsid w:val="00D05B7B"/>
    <w:rsid w:val="00D15296"/>
    <w:rsid w:val="00D17112"/>
    <w:rsid w:val="00D23484"/>
    <w:rsid w:val="00D25802"/>
    <w:rsid w:val="00D266CB"/>
    <w:rsid w:val="00D31B5F"/>
    <w:rsid w:val="00D33736"/>
    <w:rsid w:val="00D36ED8"/>
    <w:rsid w:val="00D47941"/>
    <w:rsid w:val="00D5177B"/>
    <w:rsid w:val="00D56CC0"/>
    <w:rsid w:val="00D60FD2"/>
    <w:rsid w:val="00D67CAC"/>
    <w:rsid w:val="00D737D5"/>
    <w:rsid w:val="00D74653"/>
    <w:rsid w:val="00D767C3"/>
    <w:rsid w:val="00D80A09"/>
    <w:rsid w:val="00D811CB"/>
    <w:rsid w:val="00D83338"/>
    <w:rsid w:val="00D8520C"/>
    <w:rsid w:val="00D94427"/>
    <w:rsid w:val="00D963C4"/>
    <w:rsid w:val="00DA20DF"/>
    <w:rsid w:val="00DB24B3"/>
    <w:rsid w:val="00DB6D94"/>
    <w:rsid w:val="00DC06A6"/>
    <w:rsid w:val="00DD1AD8"/>
    <w:rsid w:val="00DD7980"/>
    <w:rsid w:val="00DE2A45"/>
    <w:rsid w:val="00DE3DFE"/>
    <w:rsid w:val="00DE6190"/>
    <w:rsid w:val="00DE65E7"/>
    <w:rsid w:val="00DF30A9"/>
    <w:rsid w:val="00E07ED7"/>
    <w:rsid w:val="00E1425C"/>
    <w:rsid w:val="00E15BE1"/>
    <w:rsid w:val="00E214BB"/>
    <w:rsid w:val="00E21B3F"/>
    <w:rsid w:val="00E256C8"/>
    <w:rsid w:val="00E33CC9"/>
    <w:rsid w:val="00E34103"/>
    <w:rsid w:val="00E3564B"/>
    <w:rsid w:val="00E40930"/>
    <w:rsid w:val="00E40F1A"/>
    <w:rsid w:val="00E415A4"/>
    <w:rsid w:val="00E44C0B"/>
    <w:rsid w:val="00E47CDA"/>
    <w:rsid w:val="00E47EB0"/>
    <w:rsid w:val="00E502DD"/>
    <w:rsid w:val="00E51E7E"/>
    <w:rsid w:val="00E625D8"/>
    <w:rsid w:val="00E67657"/>
    <w:rsid w:val="00E70BD3"/>
    <w:rsid w:val="00E70D0A"/>
    <w:rsid w:val="00E717A8"/>
    <w:rsid w:val="00E776F3"/>
    <w:rsid w:val="00E80EA2"/>
    <w:rsid w:val="00E82052"/>
    <w:rsid w:val="00E86046"/>
    <w:rsid w:val="00E86F94"/>
    <w:rsid w:val="00E95656"/>
    <w:rsid w:val="00E96665"/>
    <w:rsid w:val="00EA2402"/>
    <w:rsid w:val="00EA41BF"/>
    <w:rsid w:val="00EC0705"/>
    <w:rsid w:val="00EC6C29"/>
    <w:rsid w:val="00ED1B28"/>
    <w:rsid w:val="00ED390A"/>
    <w:rsid w:val="00ED45C6"/>
    <w:rsid w:val="00ED5192"/>
    <w:rsid w:val="00ED7585"/>
    <w:rsid w:val="00EE1055"/>
    <w:rsid w:val="00EE3226"/>
    <w:rsid w:val="00EF573F"/>
    <w:rsid w:val="00EF5C50"/>
    <w:rsid w:val="00EF7E73"/>
    <w:rsid w:val="00F03348"/>
    <w:rsid w:val="00F07B03"/>
    <w:rsid w:val="00F10458"/>
    <w:rsid w:val="00F31787"/>
    <w:rsid w:val="00F3234E"/>
    <w:rsid w:val="00F365C4"/>
    <w:rsid w:val="00F44831"/>
    <w:rsid w:val="00F4653E"/>
    <w:rsid w:val="00F50E8D"/>
    <w:rsid w:val="00F56B2A"/>
    <w:rsid w:val="00F63A3F"/>
    <w:rsid w:val="00F81B60"/>
    <w:rsid w:val="00F84C79"/>
    <w:rsid w:val="00F87983"/>
    <w:rsid w:val="00F97C50"/>
    <w:rsid w:val="00F97FE6"/>
    <w:rsid w:val="00FC6E2F"/>
    <w:rsid w:val="00FD0B6A"/>
    <w:rsid w:val="00FD20A9"/>
    <w:rsid w:val="00FF445E"/>
    <w:rsid w:val="00FF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1D5EC"/>
  <w15:docId w15:val="{39EE486E-E602-4C01-979D-7B86C27D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0DE"/>
    <w:pPr>
      <w:jc w:val="both"/>
    </w:pPr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Heading1">
    <w:name w:val="heading 1"/>
    <w:next w:val="Normal"/>
    <w:link w:val="Heading1Char"/>
    <w:autoRedefine/>
    <w:uiPriority w:val="1"/>
    <w:qFormat/>
    <w:rsid w:val="002F4BEA"/>
    <w:pPr>
      <w:numPr>
        <w:numId w:val="29"/>
      </w:numPr>
      <w:spacing w:before="120" w:after="100" w:afterAutospacing="1" w:line="240" w:lineRule="auto"/>
      <w:outlineLvl w:val="0"/>
    </w:pPr>
    <w:rPr>
      <w:rFonts w:ascii="Helvetica" w:eastAsiaTheme="majorEastAsia" w:hAnsi="Helvetica" w:cstheme="majorBidi"/>
      <w:b/>
      <w:sz w:val="48"/>
      <w:szCs w:val="26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EA"/>
    <w:pPr>
      <w:keepNext/>
      <w:keepLines/>
      <w:numPr>
        <w:ilvl w:val="1"/>
        <w:numId w:val="29"/>
      </w:numPr>
      <w:spacing w:before="240" w:after="240"/>
      <w:outlineLvl w:val="1"/>
    </w:pPr>
    <w:rPr>
      <w:rFonts w:ascii="Helvetica" w:eastAsiaTheme="majorEastAsia" w:hAnsi="Helvetica" w:cstheme="majorBidi"/>
      <w:b/>
      <w:sz w:val="28"/>
      <w:szCs w:val="26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BEA"/>
    <w:pPr>
      <w:keepNext/>
      <w:keepLines/>
      <w:numPr>
        <w:ilvl w:val="2"/>
        <w:numId w:val="29"/>
      </w:numPr>
      <w:spacing w:before="120" w:after="120"/>
      <w:outlineLvl w:val="2"/>
    </w:pPr>
    <w:rPr>
      <w:rFonts w:ascii="Helvetica" w:eastAsiaTheme="majorEastAsia" w:hAnsi="Helvetica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EA"/>
    <w:pPr>
      <w:keepNext/>
      <w:keepLines/>
      <w:numPr>
        <w:ilvl w:val="3"/>
        <w:numId w:val="29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EA"/>
    <w:pPr>
      <w:keepNext/>
      <w:keepLines/>
      <w:numPr>
        <w:ilvl w:val="4"/>
        <w:numId w:val="2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EA"/>
    <w:pPr>
      <w:keepNext/>
      <w:keepLines/>
      <w:numPr>
        <w:ilvl w:val="5"/>
        <w:numId w:val="2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EA"/>
    <w:pPr>
      <w:keepNext/>
      <w:keepLines/>
      <w:numPr>
        <w:ilvl w:val="6"/>
        <w:numId w:val="2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EA"/>
    <w:pPr>
      <w:keepNext/>
      <w:keepLines/>
      <w:numPr>
        <w:ilvl w:val="7"/>
        <w:numId w:val="2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EA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604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F4BEA"/>
    <w:rPr>
      <w:rFonts w:ascii="Helvetica" w:eastAsiaTheme="majorEastAsia" w:hAnsi="Helvetica" w:cstheme="majorBidi"/>
      <w:b/>
      <w:sz w:val="48"/>
      <w:szCs w:val="26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2F4BEA"/>
    <w:rPr>
      <w:rFonts w:ascii="Helvetica" w:eastAsiaTheme="majorEastAsia" w:hAnsi="Helvetica" w:cstheme="majorBidi"/>
      <w:b/>
      <w:sz w:val="28"/>
      <w:szCs w:val="26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15DC"/>
    <w:rPr>
      <w:color w:val="808080"/>
    </w:rPr>
  </w:style>
  <w:style w:type="paragraph" w:styleId="ListParagraph">
    <w:name w:val="List Paragraph"/>
    <w:basedOn w:val="Normal"/>
    <w:uiPriority w:val="34"/>
    <w:qFormat/>
    <w:rsid w:val="002F4BEA"/>
    <w:pPr>
      <w:ind w:left="720"/>
      <w:contextualSpacing/>
    </w:pPr>
  </w:style>
  <w:style w:type="paragraph" w:styleId="NoSpacing">
    <w:name w:val="No Spacing"/>
    <w:uiPriority w:val="1"/>
    <w:qFormat/>
    <w:rsid w:val="002F4BEA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2F4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E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6B04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415"/>
    <w:rPr>
      <w:rFonts w:ascii="Verdana" w:eastAsia="Times New Roman" w:hAnsi="Verdana" w:cs="Times New Roman"/>
      <w:sz w:val="20"/>
      <w:szCs w:val="24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BB21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161"/>
    <w:rPr>
      <w:rFonts w:ascii="Verdana" w:eastAsia="Times New Roman" w:hAnsi="Verdana" w:cs="Times New Roman"/>
      <w:sz w:val="20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6B041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084F"/>
    <w:pPr>
      <w:spacing w:before="360"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B0415"/>
    <w:pPr>
      <w:spacing w:after="100"/>
      <w:ind w:left="200"/>
    </w:pPr>
  </w:style>
  <w:style w:type="paragraph" w:styleId="Caption">
    <w:name w:val="caption"/>
    <w:basedOn w:val="Normal"/>
    <w:next w:val="Normal"/>
    <w:uiPriority w:val="35"/>
    <w:unhideWhenUsed/>
    <w:qFormat/>
    <w:rsid w:val="002F4BEA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nl-BE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699B"/>
    <w:pPr>
      <w:jc w:val="left"/>
    </w:pPr>
    <w:rPr>
      <w:rFonts w:asciiTheme="minorHAnsi" w:eastAsiaTheme="minorHAnsi" w:hAnsiTheme="minorHAnsi" w:cstheme="minorBidi"/>
      <w:szCs w:val="20"/>
      <w:lang w:val="nl-BE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9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699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9699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9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99F"/>
    <w:rPr>
      <w:rFonts w:ascii="Segoe UI" w:eastAsia="Times New Roman" w:hAnsi="Segoe UI" w:cs="Segoe UI"/>
      <w:sz w:val="18"/>
      <w:szCs w:val="1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2F4BEA"/>
    <w:rPr>
      <w:rFonts w:ascii="Helvetica" w:eastAsiaTheme="majorEastAsia" w:hAnsi="Helvetica" w:cstheme="majorBidi"/>
      <w:b/>
      <w:sz w:val="24"/>
      <w:szCs w:val="24"/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42660D"/>
    <w:pPr>
      <w:spacing w:after="100"/>
      <w:ind w:left="400"/>
    </w:pPr>
  </w:style>
  <w:style w:type="character" w:styleId="FollowedHyperlink">
    <w:name w:val="FollowedHyperlink"/>
    <w:basedOn w:val="DefaultParagraphFont"/>
    <w:uiPriority w:val="99"/>
    <w:semiHidden/>
    <w:unhideWhenUsed/>
    <w:rsid w:val="002345B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EA"/>
    <w:rPr>
      <w:rFonts w:asciiTheme="majorHAnsi" w:eastAsiaTheme="majorEastAsia" w:hAnsiTheme="majorHAnsi" w:cstheme="majorBidi"/>
      <w:b/>
      <w:iCs/>
      <w:sz w:val="24"/>
      <w:szCs w:val="24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EA"/>
    <w:rPr>
      <w:rFonts w:asciiTheme="majorHAnsi" w:eastAsiaTheme="majorEastAsia" w:hAnsiTheme="majorHAnsi" w:cstheme="majorBidi"/>
      <w:color w:val="2E74B5" w:themeColor="accent1" w:themeShade="BF"/>
      <w:sz w:val="20"/>
      <w:szCs w:val="24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EA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E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E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oleObject" Target="embeddings/oleObject1.bin"/><Relationship Id="rId26" Type="http://schemas.openxmlformats.org/officeDocument/2006/relationships/image" Target="media/image10.emf"/><Relationship Id="rId39" Type="http://schemas.openxmlformats.org/officeDocument/2006/relationships/image" Target="media/image20.emf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oleObject" Target="embeddings/oleObject9.bin"/><Relationship Id="rId47" Type="http://schemas.openxmlformats.org/officeDocument/2006/relationships/image" Target="media/image25.png"/><Relationship Id="rId50" Type="http://schemas.openxmlformats.org/officeDocument/2006/relationships/oleObject" Target="embeddings/oleObject11.bin"/><Relationship Id="rId55" Type="http://schemas.openxmlformats.org/officeDocument/2006/relationships/image" Target="media/image3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2.png"/><Relationship Id="rId11" Type="http://schemas.openxmlformats.org/officeDocument/2006/relationships/image" Target="media/image1.png"/><Relationship Id="rId24" Type="http://schemas.openxmlformats.org/officeDocument/2006/relationships/image" Target="media/image9.emf"/><Relationship Id="rId32" Type="http://schemas.openxmlformats.org/officeDocument/2006/relationships/image" Target="media/image15.png"/><Relationship Id="rId37" Type="http://schemas.openxmlformats.org/officeDocument/2006/relationships/image" Target="media/image19.emf"/><Relationship Id="rId40" Type="http://schemas.openxmlformats.org/officeDocument/2006/relationships/oleObject" Target="embeddings/oleObject8.bin"/><Relationship Id="rId45" Type="http://schemas.openxmlformats.org/officeDocument/2006/relationships/image" Target="media/image24.emf"/><Relationship Id="rId53" Type="http://schemas.openxmlformats.org/officeDocument/2006/relationships/image" Target="media/image30.emf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emf"/><Relationship Id="rId27" Type="http://schemas.openxmlformats.org/officeDocument/2006/relationships/oleObject" Target="embeddings/oleObject5.bin"/><Relationship Id="rId30" Type="http://schemas.openxmlformats.org/officeDocument/2006/relationships/image" Target="media/image13.png"/><Relationship Id="rId35" Type="http://schemas.openxmlformats.org/officeDocument/2006/relationships/image" Target="media/image18.emf"/><Relationship Id="rId43" Type="http://schemas.openxmlformats.org/officeDocument/2006/relationships/image" Target="media/image22.png"/><Relationship Id="rId48" Type="http://schemas.openxmlformats.org/officeDocument/2006/relationships/image" Target="media/image26.png"/><Relationship Id="rId56" Type="http://schemas.openxmlformats.org/officeDocument/2006/relationships/image" Target="media/image32.png"/><Relationship Id="rId8" Type="http://schemas.openxmlformats.org/officeDocument/2006/relationships/webSettings" Target="webSettings.xml"/><Relationship Id="rId51" Type="http://schemas.openxmlformats.org/officeDocument/2006/relationships/image" Target="media/image28.png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image" Target="media/image5.emf"/><Relationship Id="rId25" Type="http://schemas.openxmlformats.org/officeDocument/2006/relationships/oleObject" Target="embeddings/oleObject4.bin"/><Relationship Id="rId33" Type="http://schemas.openxmlformats.org/officeDocument/2006/relationships/image" Target="media/image16.png"/><Relationship Id="rId38" Type="http://schemas.openxmlformats.org/officeDocument/2006/relationships/oleObject" Target="embeddings/oleObject7.bin"/><Relationship Id="rId46" Type="http://schemas.openxmlformats.org/officeDocument/2006/relationships/oleObject" Target="embeddings/oleObject10.bin"/><Relationship Id="rId59" Type="http://schemas.openxmlformats.org/officeDocument/2006/relationships/theme" Target="theme/theme1.xml"/><Relationship Id="rId20" Type="http://schemas.openxmlformats.org/officeDocument/2006/relationships/oleObject" Target="embeddings/oleObject2.bin"/><Relationship Id="rId41" Type="http://schemas.openxmlformats.org/officeDocument/2006/relationships/image" Target="media/image21.emf"/><Relationship Id="rId54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oleObject" Target="embeddings/oleObject3.bin"/><Relationship Id="rId28" Type="http://schemas.openxmlformats.org/officeDocument/2006/relationships/image" Target="media/image11.png"/><Relationship Id="rId36" Type="http://schemas.openxmlformats.org/officeDocument/2006/relationships/oleObject" Target="embeddings/oleObject6.bin"/><Relationship Id="rId49" Type="http://schemas.openxmlformats.org/officeDocument/2006/relationships/image" Target="media/image27.emf"/><Relationship Id="rId57" Type="http://schemas.openxmlformats.org/officeDocument/2006/relationships/image" Target="media/image33.png"/><Relationship Id="rId10" Type="http://schemas.openxmlformats.org/officeDocument/2006/relationships/endnotes" Target="endnotes.xml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n\Custom%20Office%20Templates\UA-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B399DCCAAFA4180717A446A5377F4" ma:contentTypeVersion="13" ma:contentTypeDescription="Een nieuw document maken." ma:contentTypeScope="" ma:versionID="7e76d0f78ff26133f4258f1907882999">
  <xsd:schema xmlns:xsd="http://www.w3.org/2001/XMLSchema" xmlns:xs="http://www.w3.org/2001/XMLSchema" xmlns:p="http://schemas.microsoft.com/office/2006/metadata/properties" xmlns:ns3="2e194a8d-78a2-4840-9eef-2bdec7620994" xmlns:ns4="1eb1805e-f4ea-4f33-840f-6bb119fb1903" targetNamespace="http://schemas.microsoft.com/office/2006/metadata/properties" ma:root="true" ma:fieldsID="2935b2912875af54347dd1fd4b2d1d41" ns3:_="" ns4:_="">
    <xsd:import namespace="2e194a8d-78a2-4840-9eef-2bdec7620994"/>
    <xsd:import namespace="1eb1805e-f4ea-4f33-840f-6bb119fb19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94a8d-78a2-4840-9eef-2bdec7620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b1805e-f4ea-4f33-840f-6bb119fb1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6C7A9A-D72A-488A-B1B7-18EBDD66B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B9767-B02A-4B3A-B193-1DEA53CE28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194a8d-78a2-4840-9eef-2bdec7620994"/>
    <ds:schemaRef ds:uri="1eb1805e-f4ea-4f33-840f-6bb119fb1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6C730D-A6A6-4477-80C3-DB2B56129A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5E09AB-A714-42A3-824B-2D1DB53172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UA-Template.dotx</Template>
  <TotalTime>387</TotalTime>
  <Pages>11</Pages>
  <Words>1057</Words>
  <Characters>5817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Tijs Van Alphen</dc:creator>
  <cp:lastModifiedBy>Tijs Van Alphen</cp:lastModifiedBy>
  <cp:revision>180</cp:revision>
  <cp:lastPrinted>2020-05-17T09:49:00Z</cp:lastPrinted>
  <dcterms:created xsi:type="dcterms:W3CDTF">2021-02-15T10:15:00Z</dcterms:created>
  <dcterms:modified xsi:type="dcterms:W3CDTF">2021-02-25T13:35:00Z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0x010100318B399DCCAAFA4180717A446A5377F4</vt:lpwstr>
  </property>
</Properties>
</file>